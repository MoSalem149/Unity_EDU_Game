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977" w:type="dxa"/>
        <w:tblLook w:val="04A0" w:firstRow="1" w:lastRow="0" w:firstColumn="1" w:lastColumn="0" w:noHBand="0" w:noVBand="1"/>
      </w:tblPr>
      <w:tblGrid>
        <w:gridCol w:w="6000"/>
        <w:gridCol w:w="3977"/>
      </w:tblGrid>
      <w:tr w:rsidR="00C46227" w:rsidRPr="00C72B02" w14:paraId="72DFD5A7" w14:textId="77777777" w:rsidTr="00FF5F67">
        <w:trPr>
          <w:trHeight w:val="582"/>
        </w:trPr>
        <w:tc>
          <w:tcPr>
            <w:tcW w:w="6000" w:type="dxa"/>
          </w:tcPr>
          <w:p w14:paraId="5DAE0F1D" w14:textId="221DFACE" w:rsidR="00C46227" w:rsidRPr="00C72B02" w:rsidRDefault="00A1421B" w:rsidP="00FF5F67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rtl/>
                <w:lang w:bidi="ar-EG"/>
              </w:rPr>
            </w:pPr>
            <w:r w:rsidRPr="00A1421B"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  <w:t>Alphabet Catcher</w:t>
            </w:r>
          </w:p>
        </w:tc>
        <w:tc>
          <w:tcPr>
            <w:tcW w:w="3977" w:type="dxa"/>
          </w:tcPr>
          <w:p w14:paraId="3F2112ED" w14:textId="1D53E3BF" w:rsidR="00C46227" w:rsidRPr="00C72B02" w:rsidRDefault="00C46227" w:rsidP="00A1421B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</w:pPr>
            <w:r w:rsidRPr="003D3AA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Project Name:</w:t>
            </w:r>
          </w:p>
        </w:tc>
      </w:tr>
      <w:tr w:rsidR="00C46227" w:rsidRPr="00C72B02" w14:paraId="47D9918E" w14:textId="77777777" w:rsidTr="00FF5F67">
        <w:trPr>
          <w:trHeight w:val="500"/>
        </w:trPr>
        <w:tc>
          <w:tcPr>
            <w:tcW w:w="6000" w:type="dxa"/>
          </w:tcPr>
          <w:p w14:paraId="1014536B" w14:textId="2C0206A7" w:rsidR="00C46227" w:rsidRPr="00C72B02" w:rsidRDefault="00A1421B" w:rsidP="00FF5F67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rtl/>
                <w:lang w:bidi="ar-EG"/>
              </w:rPr>
            </w:pPr>
            <w:r w:rsidRPr="00A1421B"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  <w:t>Samaa Shohieb</w:t>
            </w:r>
          </w:p>
        </w:tc>
        <w:tc>
          <w:tcPr>
            <w:tcW w:w="3977" w:type="dxa"/>
          </w:tcPr>
          <w:p w14:paraId="76D0EB23" w14:textId="77777777" w:rsidR="00C46227" w:rsidRPr="00C72B02" w:rsidRDefault="00C46227" w:rsidP="00FF5F67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Dr</w:t>
            </w:r>
            <w:r w:rsidRPr="003D3AA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Name:</w:t>
            </w:r>
          </w:p>
        </w:tc>
      </w:tr>
      <w:tr w:rsidR="00C46227" w:rsidRPr="00C72B02" w14:paraId="29DB0B85" w14:textId="77777777" w:rsidTr="00FF5F67">
        <w:trPr>
          <w:trHeight w:val="500"/>
        </w:trPr>
        <w:tc>
          <w:tcPr>
            <w:tcW w:w="6000" w:type="dxa"/>
          </w:tcPr>
          <w:p w14:paraId="00B1C789" w14:textId="56D9C0D5" w:rsidR="00C46227" w:rsidRDefault="00A1421B" w:rsidP="00FF5F67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</w:pPr>
            <w:r w:rsidRPr="00A1421B"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  <w:t>Nourehan Newary</w:t>
            </w:r>
          </w:p>
        </w:tc>
        <w:tc>
          <w:tcPr>
            <w:tcW w:w="3977" w:type="dxa"/>
          </w:tcPr>
          <w:p w14:paraId="3F40892B" w14:textId="77777777" w:rsidR="00C46227" w:rsidRDefault="00C46227" w:rsidP="00FF5F67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Eng</w:t>
            </w:r>
            <w:r w:rsidRPr="003D3AA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Name:</w:t>
            </w:r>
          </w:p>
        </w:tc>
      </w:tr>
    </w:tbl>
    <w:p w14:paraId="5355A48A" w14:textId="77777777" w:rsidR="00C46227" w:rsidRPr="00C72B02" w:rsidRDefault="00C46227" w:rsidP="00C46227">
      <w:pPr>
        <w:tabs>
          <w:tab w:val="left" w:pos="9105"/>
        </w:tabs>
        <w:jc w:val="center"/>
        <w:rPr>
          <w:rFonts w:asciiTheme="majorBidi" w:hAnsiTheme="majorBidi" w:cstheme="majorBidi"/>
          <w:color w:val="auto"/>
          <w:sz w:val="24"/>
          <w:szCs w:val="20"/>
          <w:lang w:bidi="ar-EG"/>
        </w:rPr>
      </w:pPr>
    </w:p>
    <w:tbl>
      <w:tblPr>
        <w:tblStyle w:val="TableGrid"/>
        <w:bidiVisual/>
        <w:tblW w:w="9965" w:type="dxa"/>
        <w:tblInd w:w="-4" w:type="dxa"/>
        <w:tblLook w:val="04A0" w:firstRow="1" w:lastRow="0" w:firstColumn="1" w:lastColumn="0" w:noHBand="0" w:noVBand="1"/>
      </w:tblPr>
      <w:tblGrid>
        <w:gridCol w:w="1534"/>
        <w:gridCol w:w="1676"/>
        <w:gridCol w:w="5563"/>
        <w:gridCol w:w="1192"/>
      </w:tblGrid>
      <w:tr w:rsidR="001B301C" w:rsidRPr="00C72B02" w14:paraId="6F385206" w14:textId="77777777" w:rsidTr="001B301C">
        <w:trPr>
          <w:trHeight w:val="325"/>
        </w:trPr>
        <w:tc>
          <w:tcPr>
            <w:tcW w:w="1534" w:type="dxa"/>
          </w:tcPr>
          <w:p w14:paraId="07523F97" w14:textId="27B8C606" w:rsidR="001B301C" w:rsidRPr="003D3AA8" w:rsidRDefault="001B301C" w:rsidP="001B301C">
            <w:pPr>
              <w:jc w:val="center"/>
              <w:rPr>
                <w:rFonts w:asciiTheme="majorBidi" w:hAnsiTheme="majorBidi" w:cstheme="majorBidi"/>
                <w:szCs w:val="28"/>
                <w:lang w:bidi="ar-EG"/>
              </w:rPr>
            </w:pPr>
            <w:r w:rsidRPr="003D3AA8">
              <w:rPr>
                <w:rFonts w:asciiTheme="majorBidi" w:hAnsiTheme="majorBidi" w:cstheme="majorBidi"/>
                <w:szCs w:val="28"/>
                <w:lang w:bidi="ar-EG"/>
              </w:rPr>
              <w:t xml:space="preserve">Student </w:t>
            </w:r>
            <w:r>
              <w:rPr>
                <w:rFonts w:asciiTheme="majorBidi" w:hAnsiTheme="majorBidi" w:cstheme="majorBidi"/>
                <w:szCs w:val="28"/>
                <w:lang w:bidi="ar-EG"/>
              </w:rPr>
              <w:t>Sec</w:t>
            </w:r>
            <w:r w:rsidRPr="003D3AA8">
              <w:rPr>
                <w:rFonts w:asciiTheme="majorBidi" w:hAnsiTheme="majorBidi" w:cstheme="majorBidi"/>
                <w:szCs w:val="28"/>
                <w:lang w:bidi="ar-EG"/>
              </w:rPr>
              <w:t>.</w:t>
            </w:r>
          </w:p>
        </w:tc>
        <w:tc>
          <w:tcPr>
            <w:tcW w:w="1676" w:type="dxa"/>
          </w:tcPr>
          <w:p w14:paraId="179616F4" w14:textId="7B638F1E" w:rsidR="001B301C" w:rsidRPr="003D3AA8" w:rsidRDefault="001B301C" w:rsidP="001B301C">
            <w:pPr>
              <w:jc w:val="center"/>
              <w:rPr>
                <w:rFonts w:asciiTheme="majorBidi" w:hAnsiTheme="majorBidi" w:cstheme="majorBidi"/>
                <w:szCs w:val="28"/>
                <w:lang w:bidi="ar-EG"/>
              </w:rPr>
            </w:pPr>
            <w:r w:rsidRPr="003D3AA8">
              <w:rPr>
                <w:rFonts w:asciiTheme="majorBidi" w:hAnsiTheme="majorBidi" w:cstheme="majorBidi"/>
                <w:szCs w:val="28"/>
                <w:lang w:bidi="ar-EG"/>
              </w:rPr>
              <w:t xml:space="preserve">Student </w:t>
            </w:r>
            <w:r>
              <w:rPr>
                <w:rFonts w:asciiTheme="majorBidi" w:hAnsiTheme="majorBidi" w:cstheme="majorBidi"/>
                <w:szCs w:val="28"/>
                <w:lang w:bidi="ar-EG"/>
              </w:rPr>
              <w:t>ID</w:t>
            </w:r>
          </w:p>
        </w:tc>
        <w:tc>
          <w:tcPr>
            <w:tcW w:w="5563" w:type="dxa"/>
          </w:tcPr>
          <w:p w14:paraId="73FB59CA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3D3AA8">
              <w:rPr>
                <w:rFonts w:asciiTheme="majorBidi" w:hAnsiTheme="majorBidi" w:cstheme="majorBidi"/>
                <w:szCs w:val="28"/>
                <w:lang w:bidi="ar-EG"/>
              </w:rPr>
              <w:t>Students Name</w:t>
            </w:r>
          </w:p>
        </w:tc>
        <w:tc>
          <w:tcPr>
            <w:tcW w:w="1192" w:type="dxa"/>
          </w:tcPr>
          <w:p w14:paraId="0CB0A1B5" w14:textId="2572EEEA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3D3AA8">
              <w:rPr>
                <w:rFonts w:asciiTheme="majorBidi" w:hAnsiTheme="majorBidi" w:cstheme="majorBidi"/>
                <w:szCs w:val="28"/>
                <w:lang w:bidi="ar-EG"/>
              </w:rPr>
              <w:t>Student no.</w:t>
            </w:r>
          </w:p>
        </w:tc>
      </w:tr>
      <w:tr w:rsidR="001B301C" w:rsidRPr="00C72B02" w14:paraId="3E169081" w14:textId="77777777" w:rsidTr="001B301C">
        <w:trPr>
          <w:trHeight w:val="337"/>
        </w:trPr>
        <w:tc>
          <w:tcPr>
            <w:tcW w:w="1534" w:type="dxa"/>
          </w:tcPr>
          <w:p w14:paraId="2F8E9D44" w14:textId="7691ACBE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6</w:t>
            </w:r>
          </w:p>
        </w:tc>
        <w:tc>
          <w:tcPr>
            <w:tcW w:w="1676" w:type="dxa"/>
          </w:tcPr>
          <w:p w14:paraId="5EAFB600" w14:textId="196EFEF1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1000213729</w:t>
            </w:r>
          </w:p>
        </w:tc>
        <w:tc>
          <w:tcPr>
            <w:tcW w:w="5563" w:type="dxa"/>
          </w:tcPr>
          <w:p w14:paraId="7F6DE59C" w14:textId="77777777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 xml:space="preserve">Mohamed Wael Mohamed Mahmoud Salem </w:t>
            </w:r>
          </w:p>
          <w:p w14:paraId="15E607BA" w14:textId="5639B8A8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(Team Leader)</w:t>
            </w:r>
          </w:p>
        </w:tc>
        <w:tc>
          <w:tcPr>
            <w:tcW w:w="1192" w:type="dxa"/>
          </w:tcPr>
          <w:p w14:paraId="34C3295C" w14:textId="683659AE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C72B02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</w:t>
            </w:r>
          </w:p>
        </w:tc>
      </w:tr>
      <w:tr w:rsidR="001B301C" w:rsidRPr="00C72B02" w14:paraId="2C8923FE" w14:textId="77777777" w:rsidTr="001B301C">
        <w:trPr>
          <w:trHeight w:val="325"/>
        </w:trPr>
        <w:tc>
          <w:tcPr>
            <w:tcW w:w="1534" w:type="dxa"/>
          </w:tcPr>
          <w:p w14:paraId="20A25B65" w14:textId="4D9CF530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6</w:t>
            </w:r>
          </w:p>
        </w:tc>
        <w:tc>
          <w:tcPr>
            <w:tcW w:w="1676" w:type="dxa"/>
          </w:tcPr>
          <w:p w14:paraId="02B275CA" w14:textId="25C6215D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1000213735</w:t>
            </w:r>
          </w:p>
        </w:tc>
        <w:tc>
          <w:tcPr>
            <w:tcW w:w="5563" w:type="dxa"/>
          </w:tcPr>
          <w:p w14:paraId="135D8075" w14:textId="47563A30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Mohamed Waleed Ahmed Belal</w:t>
            </w:r>
          </w:p>
        </w:tc>
        <w:tc>
          <w:tcPr>
            <w:tcW w:w="1192" w:type="dxa"/>
          </w:tcPr>
          <w:p w14:paraId="0515B338" w14:textId="19F270B0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C72B02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2</w:t>
            </w:r>
          </w:p>
        </w:tc>
      </w:tr>
      <w:tr w:rsidR="001B301C" w:rsidRPr="00C72B02" w14:paraId="6447029A" w14:textId="77777777" w:rsidTr="001B301C">
        <w:trPr>
          <w:trHeight w:val="337"/>
        </w:trPr>
        <w:tc>
          <w:tcPr>
            <w:tcW w:w="1534" w:type="dxa"/>
          </w:tcPr>
          <w:p w14:paraId="7C3CBF02" w14:textId="197713EC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  <w:tc>
          <w:tcPr>
            <w:tcW w:w="1676" w:type="dxa"/>
          </w:tcPr>
          <w:p w14:paraId="2436870A" w14:textId="7A3B69F6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1000213798</w:t>
            </w:r>
          </w:p>
        </w:tc>
        <w:tc>
          <w:tcPr>
            <w:tcW w:w="5563" w:type="dxa"/>
          </w:tcPr>
          <w:p w14:paraId="5AE75436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Karim Sherif Ibrahim Taha</w:t>
            </w:r>
          </w:p>
        </w:tc>
        <w:tc>
          <w:tcPr>
            <w:tcW w:w="1192" w:type="dxa"/>
          </w:tcPr>
          <w:p w14:paraId="779683B1" w14:textId="349FE359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C72B02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3</w:t>
            </w:r>
          </w:p>
        </w:tc>
      </w:tr>
      <w:tr w:rsidR="001B301C" w:rsidRPr="00C72B02" w14:paraId="5854469E" w14:textId="77777777" w:rsidTr="001B301C">
        <w:trPr>
          <w:trHeight w:val="325"/>
        </w:trPr>
        <w:tc>
          <w:tcPr>
            <w:tcW w:w="1534" w:type="dxa"/>
          </w:tcPr>
          <w:p w14:paraId="4C75610E" w14:textId="08440447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6</w:t>
            </w:r>
          </w:p>
        </w:tc>
        <w:tc>
          <w:tcPr>
            <w:tcW w:w="1676" w:type="dxa"/>
          </w:tcPr>
          <w:p w14:paraId="133BBDF7" w14:textId="0BDCF362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1000213807</w:t>
            </w:r>
          </w:p>
        </w:tc>
        <w:tc>
          <w:tcPr>
            <w:tcW w:w="5563" w:type="dxa"/>
          </w:tcPr>
          <w:p w14:paraId="75F37568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Mohamed Alaa Eldin Saleh Nasr</w:t>
            </w:r>
          </w:p>
        </w:tc>
        <w:tc>
          <w:tcPr>
            <w:tcW w:w="1192" w:type="dxa"/>
          </w:tcPr>
          <w:p w14:paraId="17EC1E54" w14:textId="0F475B20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C72B02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</w:tr>
      <w:tr w:rsidR="001B301C" w:rsidRPr="00C72B02" w14:paraId="3CDCC081" w14:textId="77777777" w:rsidTr="001B301C">
        <w:trPr>
          <w:trHeight w:val="337"/>
        </w:trPr>
        <w:tc>
          <w:tcPr>
            <w:tcW w:w="1534" w:type="dxa"/>
          </w:tcPr>
          <w:p w14:paraId="3747C929" w14:textId="3464CC78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1676" w:type="dxa"/>
          </w:tcPr>
          <w:p w14:paraId="34260DE4" w14:textId="4234ABD3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1000213794</w:t>
            </w:r>
          </w:p>
        </w:tc>
        <w:tc>
          <w:tcPr>
            <w:tcW w:w="5563" w:type="dxa"/>
          </w:tcPr>
          <w:p w14:paraId="32EFAC49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Abdelrahman Mostafa Ibrahim Ibrahim Radwan</w:t>
            </w:r>
          </w:p>
        </w:tc>
        <w:tc>
          <w:tcPr>
            <w:tcW w:w="1192" w:type="dxa"/>
          </w:tcPr>
          <w:p w14:paraId="2FB138CC" w14:textId="1D8C3553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C72B02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</w:tr>
      <w:tr w:rsidR="001B301C" w:rsidRPr="00C72B02" w14:paraId="326339FC" w14:textId="77777777" w:rsidTr="001B301C">
        <w:trPr>
          <w:trHeight w:val="325"/>
        </w:trPr>
        <w:tc>
          <w:tcPr>
            <w:tcW w:w="1534" w:type="dxa"/>
          </w:tcPr>
          <w:p w14:paraId="1C8E62A0" w14:textId="1A04E5AC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3</w:t>
            </w:r>
          </w:p>
        </w:tc>
        <w:tc>
          <w:tcPr>
            <w:tcW w:w="1676" w:type="dxa"/>
          </w:tcPr>
          <w:p w14:paraId="7BD1D8E5" w14:textId="07266926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1000214792</w:t>
            </w:r>
          </w:p>
        </w:tc>
        <w:tc>
          <w:tcPr>
            <w:tcW w:w="5563" w:type="dxa"/>
          </w:tcPr>
          <w:p w14:paraId="3C7AC6B2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Ritan Abdelwahed El Badrawy Hassanein</w:t>
            </w:r>
          </w:p>
        </w:tc>
        <w:tc>
          <w:tcPr>
            <w:tcW w:w="1192" w:type="dxa"/>
          </w:tcPr>
          <w:p w14:paraId="4D257E18" w14:textId="70F6F76A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6</w:t>
            </w:r>
          </w:p>
        </w:tc>
      </w:tr>
      <w:tr w:rsidR="001B301C" w:rsidRPr="00C72B02" w14:paraId="6E670074" w14:textId="77777777" w:rsidTr="001B301C">
        <w:trPr>
          <w:trHeight w:val="325"/>
        </w:trPr>
        <w:tc>
          <w:tcPr>
            <w:tcW w:w="1534" w:type="dxa"/>
          </w:tcPr>
          <w:p w14:paraId="10C296B3" w14:textId="48EBB54D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3</w:t>
            </w:r>
          </w:p>
        </w:tc>
        <w:tc>
          <w:tcPr>
            <w:tcW w:w="1676" w:type="dxa"/>
          </w:tcPr>
          <w:p w14:paraId="23B4352A" w14:textId="7910593E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1000213746</w:t>
            </w:r>
          </w:p>
        </w:tc>
        <w:tc>
          <w:tcPr>
            <w:tcW w:w="5563" w:type="dxa"/>
          </w:tcPr>
          <w:p w14:paraId="53686413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Eman Mounier Abdel Fattah Eid</w:t>
            </w:r>
          </w:p>
        </w:tc>
        <w:tc>
          <w:tcPr>
            <w:tcW w:w="1192" w:type="dxa"/>
          </w:tcPr>
          <w:p w14:paraId="66D4023E" w14:textId="0BF9B1F0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7</w:t>
            </w:r>
          </w:p>
        </w:tc>
      </w:tr>
      <w:tr w:rsidR="001B301C" w:rsidRPr="00C72B02" w14:paraId="0E0C81EA" w14:textId="77777777" w:rsidTr="001B301C">
        <w:trPr>
          <w:trHeight w:val="337"/>
        </w:trPr>
        <w:tc>
          <w:tcPr>
            <w:tcW w:w="1534" w:type="dxa"/>
          </w:tcPr>
          <w:p w14:paraId="121C3815" w14:textId="15971F32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  <w:tc>
          <w:tcPr>
            <w:tcW w:w="1676" w:type="dxa"/>
          </w:tcPr>
          <w:p w14:paraId="00894C9E" w14:textId="4669C418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1000213800</w:t>
            </w:r>
          </w:p>
        </w:tc>
        <w:tc>
          <w:tcPr>
            <w:tcW w:w="5563" w:type="dxa"/>
            <w:tcBorders>
              <w:bottom w:val="single" w:sz="4" w:space="0" w:color="auto"/>
            </w:tcBorders>
          </w:tcPr>
          <w:p w14:paraId="2E4D0139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Omar Fayez Abdel Hamid Al Shawi</w:t>
            </w:r>
          </w:p>
        </w:tc>
        <w:tc>
          <w:tcPr>
            <w:tcW w:w="1192" w:type="dxa"/>
          </w:tcPr>
          <w:p w14:paraId="5B34A78C" w14:textId="04CB8F49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8</w:t>
            </w:r>
          </w:p>
        </w:tc>
      </w:tr>
      <w:tr w:rsidR="001B301C" w:rsidRPr="00C72B02" w14:paraId="3CF88E52" w14:textId="77777777" w:rsidTr="001B301C">
        <w:trPr>
          <w:trHeight w:val="325"/>
        </w:trPr>
        <w:tc>
          <w:tcPr>
            <w:tcW w:w="1534" w:type="dxa"/>
          </w:tcPr>
          <w:p w14:paraId="1F3B0DF9" w14:textId="61947AEF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  <w:tc>
          <w:tcPr>
            <w:tcW w:w="1676" w:type="dxa"/>
          </w:tcPr>
          <w:p w14:paraId="10E093ED" w14:textId="7D5BF263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1000214858</w:t>
            </w:r>
          </w:p>
        </w:tc>
        <w:tc>
          <w:tcPr>
            <w:tcW w:w="5563" w:type="dxa"/>
          </w:tcPr>
          <w:p w14:paraId="12979B21" w14:textId="77777777" w:rsidR="001B301C" w:rsidRPr="00C72B02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Mohamed Al Saeed Mohamed Abdel Qawi Darwish</w:t>
            </w:r>
          </w:p>
        </w:tc>
        <w:tc>
          <w:tcPr>
            <w:tcW w:w="1192" w:type="dxa"/>
          </w:tcPr>
          <w:p w14:paraId="5D270506" w14:textId="30FFF638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9</w:t>
            </w:r>
          </w:p>
        </w:tc>
      </w:tr>
      <w:tr w:rsidR="001B301C" w:rsidRPr="00C72B02" w14:paraId="391188FF" w14:textId="77777777" w:rsidTr="001B301C">
        <w:trPr>
          <w:trHeight w:val="325"/>
        </w:trPr>
        <w:tc>
          <w:tcPr>
            <w:tcW w:w="1534" w:type="dxa"/>
          </w:tcPr>
          <w:p w14:paraId="3EDFD3A7" w14:textId="183CFE64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  <w:tc>
          <w:tcPr>
            <w:tcW w:w="1676" w:type="dxa"/>
          </w:tcPr>
          <w:p w14:paraId="64CCA392" w14:textId="708A5D7D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1000214953</w:t>
            </w:r>
          </w:p>
        </w:tc>
        <w:tc>
          <w:tcPr>
            <w:tcW w:w="5563" w:type="dxa"/>
            <w:tcBorders>
              <w:bottom w:val="nil"/>
            </w:tcBorders>
          </w:tcPr>
          <w:p w14:paraId="19AC0570" w14:textId="2D9FB176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Omar Abdel Majeed Awad Muhammad</w:t>
            </w:r>
          </w:p>
        </w:tc>
        <w:tc>
          <w:tcPr>
            <w:tcW w:w="1192" w:type="dxa"/>
          </w:tcPr>
          <w:p w14:paraId="775954A7" w14:textId="0FFDDDA5" w:rsidR="001B301C" w:rsidRDefault="001B301C" w:rsidP="001B301C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10</w:t>
            </w:r>
          </w:p>
        </w:tc>
      </w:tr>
    </w:tbl>
    <w:p w14:paraId="40DED580" w14:textId="0AFA76BC" w:rsidR="005059AB" w:rsidRPr="00C46227" w:rsidRDefault="005059AB" w:rsidP="005059AB">
      <w:pPr>
        <w:rPr>
          <w:b w:val="0"/>
          <w:bCs/>
          <w:color w:val="171717" w:themeColor="background2" w:themeShade="1A"/>
          <w:szCs w:val="28"/>
          <w:rtl/>
          <w:lang w:bidi="ar-EG"/>
        </w:rPr>
      </w:pPr>
    </w:p>
    <w:sectPr w:rsidR="005059AB" w:rsidRPr="00C46227" w:rsidSect="00C72B02">
      <w:headerReference w:type="default" r:id="rId8"/>
      <w:footerReference w:type="default" r:id="rId9"/>
      <w:headerReference w:type="first" r:id="rId10"/>
      <w:pgSz w:w="12240" w:h="15840"/>
      <w:pgMar w:top="720" w:right="1152" w:bottom="1260" w:left="1152" w:header="0" w:footer="288" w:gutter="0"/>
      <w:pgBorders w:offsetFrom="page">
        <w:top w:val="twistedLines1" w:sz="18" w:space="15" w:color="0F0D29" w:themeColor="text1"/>
        <w:left w:val="twistedLines1" w:sz="18" w:space="15" w:color="0F0D29" w:themeColor="text1"/>
        <w:bottom w:val="twistedLines1" w:sz="18" w:space="15" w:color="0F0D29" w:themeColor="text1"/>
        <w:right w:val="twistedLines1" w:sz="18" w:space="15" w:color="0F0D29" w:themeColor="text1"/>
      </w:pgBorders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8FE9" w14:textId="77777777" w:rsidR="00AA6E6C" w:rsidRDefault="00AA6E6C">
      <w:r>
        <w:separator/>
      </w:r>
    </w:p>
    <w:p w14:paraId="7AB5A559" w14:textId="77777777" w:rsidR="00AA6E6C" w:rsidRDefault="00AA6E6C"/>
  </w:endnote>
  <w:endnote w:type="continuationSeparator" w:id="0">
    <w:p w14:paraId="69EC0FB1" w14:textId="77777777" w:rsidR="00AA6E6C" w:rsidRDefault="00AA6E6C">
      <w:r>
        <w:continuationSeparator/>
      </w:r>
    </w:p>
    <w:p w14:paraId="2022DFF4" w14:textId="77777777" w:rsidR="00AA6E6C" w:rsidRDefault="00AA6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41B5D8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089188"/>
      <w:docPartObj>
        <w:docPartGallery w:val="Page Numbers (Bottom of Page)"/>
        <w:docPartUnique/>
      </w:docPartObj>
    </w:sdtPr>
    <w:sdtContent>
      <w:p w14:paraId="087E14F8" w14:textId="2CF78DE6" w:rsidR="00482ACE" w:rsidRDefault="00110C9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53E581B" wp14:editId="188D06D2">
                  <wp:simplePos x="0" y="0"/>
                  <wp:positionH relativeFrom="margin">
                    <wp:posOffset>0</wp:posOffset>
                  </wp:positionH>
                  <wp:positionV relativeFrom="bottomMargin">
                    <wp:posOffset>98094</wp:posOffset>
                  </wp:positionV>
                  <wp:extent cx="419100" cy="321945"/>
                  <wp:effectExtent l="0" t="19050" r="0" b="40005"/>
                  <wp:wrapNone/>
                  <wp:docPr id="14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6C8D1" w14:textId="77777777" w:rsidR="00110C9C" w:rsidRDefault="00110C9C">
                                <w:pPr>
                                  <w:spacing w:line="240" w:lineRule="auto"/>
                                  <w:jc w:val="center"/>
                                  <w:rPr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20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3E581B" id="Group 14" o:spid="_x0000_s1026" style="position:absolute;margin-left:0;margin-top:7.7pt;width:33pt;height:25.35pt;z-index:251662336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" filled="f" stroked="f">
                    <v:textbox inset="0,2.16pt,0,0">
                      <w:txbxContent>
                        <w:p w14:paraId="63C6C8D1" w14:textId="77777777" w:rsidR="00110C9C" w:rsidRDefault="00110C9C">
                          <w:pPr>
                            <w:spacing w:line="240" w:lineRule="auto"/>
                            <w:jc w:val="center"/>
                            <w:rPr>
                              <w:color w:val="061F57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9D6A" w14:textId="77777777" w:rsidR="00AA6E6C" w:rsidRDefault="00AA6E6C">
      <w:r>
        <w:separator/>
      </w:r>
    </w:p>
    <w:p w14:paraId="54C6C8F1" w14:textId="77777777" w:rsidR="00AA6E6C" w:rsidRDefault="00AA6E6C"/>
  </w:footnote>
  <w:footnote w:type="continuationSeparator" w:id="0">
    <w:p w14:paraId="4D330F81" w14:textId="77777777" w:rsidR="00AA6E6C" w:rsidRDefault="00AA6E6C">
      <w:r>
        <w:continuationSeparator/>
      </w:r>
    </w:p>
    <w:p w14:paraId="3AE6A812" w14:textId="77777777" w:rsidR="00AA6E6C" w:rsidRDefault="00AA6E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482ACE" w14:paraId="773241FF" w14:textId="77777777" w:rsidTr="00154D41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auto"/>
        </w:tcPr>
        <w:p w14:paraId="06FEC758" w14:textId="77777777" w:rsidR="00482ACE" w:rsidRDefault="00482ACE">
          <w:pPr>
            <w:pStyle w:val="Header"/>
          </w:pPr>
        </w:p>
      </w:tc>
    </w:tr>
  </w:tbl>
  <w:p w14:paraId="5E1ADB55" w14:textId="77777777" w:rsidR="00482ACE" w:rsidRDefault="00482ACE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D197" w14:textId="20D45BED" w:rsidR="00482ACE" w:rsidRDefault="00482ACE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  <w:r>
      <w:t xml:space="preserve"> </w:t>
    </w:r>
  </w:p>
  <w:p w14:paraId="3F0AA972" w14:textId="7B8EEE48" w:rsidR="007D7A39" w:rsidRDefault="006D3E24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  <w:r w:rsidRPr="00C72B02">
      <w:rPr>
        <w:noProof/>
      </w:rPr>
      <w:drawing>
        <wp:anchor distT="0" distB="0" distL="114300" distR="114300" simplePos="0" relativeHeight="251660288" behindDoc="0" locked="0" layoutInCell="1" allowOverlap="1" wp14:anchorId="3EC30067" wp14:editId="257DD51D">
          <wp:simplePos x="0" y="0"/>
          <wp:positionH relativeFrom="margin">
            <wp:posOffset>4436110</wp:posOffset>
          </wp:positionH>
          <wp:positionV relativeFrom="paragraph">
            <wp:posOffset>93014</wp:posOffset>
          </wp:positionV>
          <wp:extent cx="1873250" cy="1662430"/>
          <wp:effectExtent l="0" t="0" r="0" b="0"/>
          <wp:wrapNone/>
          <wp:docPr id="11" name="Picture 10" descr="Shape, arrow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18F965-EF09-08C1-CD37-F0B15FFA88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Shape, arrow&#10;&#10;Description automatically generated">
                    <a:extLst>
                      <a:ext uri="{FF2B5EF4-FFF2-40B4-BE49-F238E27FC236}">
                        <a16:creationId xmlns:a16="http://schemas.microsoft.com/office/drawing/2014/main" id="{5118F965-EF09-08C1-CD37-F0B15FFA88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166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2B02" w:rsidRPr="00C72B02">
      <w:rPr>
        <w:noProof/>
      </w:rPr>
      <w:drawing>
        <wp:anchor distT="0" distB="0" distL="114300" distR="114300" simplePos="0" relativeHeight="251659264" behindDoc="0" locked="0" layoutInCell="1" allowOverlap="1" wp14:anchorId="56F87E33" wp14:editId="770C4B44">
          <wp:simplePos x="0" y="0"/>
          <wp:positionH relativeFrom="column">
            <wp:posOffset>-122830</wp:posOffset>
          </wp:positionH>
          <wp:positionV relativeFrom="paragraph">
            <wp:posOffset>215890</wp:posOffset>
          </wp:positionV>
          <wp:extent cx="1711251" cy="1401858"/>
          <wp:effectExtent l="0" t="0" r="3810" b="8255"/>
          <wp:wrapNone/>
          <wp:docPr id="5" name="Picture 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D899F0-824C-83C7-DE27-246DD135660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Logo&#10;&#10;Description automatically generated">
                    <a:extLst>
                      <a:ext uri="{FF2B5EF4-FFF2-40B4-BE49-F238E27FC236}">
                        <a16:creationId xmlns:a16="http://schemas.microsoft.com/office/drawing/2014/main" id="{D5D899F0-824C-83C7-DE27-246DD135660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251" cy="1401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6EA68C" w14:textId="22FDBED6" w:rsidR="007D7A39" w:rsidRDefault="007D7A39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58BBCA7E" w14:textId="0C170826" w:rsidR="00C72B02" w:rsidRDefault="00C72B02" w:rsidP="00C72B02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316B3BC3" w14:textId="79E0668D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30CB30B3" w14:textId="7E181811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7D604A98" w14:textId="0F8FED0B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1F85777F" w14:textId="3185E544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78B926B5" w14:textId="77777777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6DBED9A8" w14:textId="77777777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57B5DD5"/>
    <w:multiLevelType w:val="hybridMultilevel"/>
    <w:tmpl w:val="F5463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6702E"/>
    <w:multiLevelType w:val="multilevel"/>
    <w:tmpl w:val="D29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6917"/>
    <w:multiLevelType w:val="hybridMultilevel"/>
    <w:tmpl w:val="B9D6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705C"/>
    <w:multiLevelType w:val="hybridMultilevel"/>
    <w:tmpl w:val="8826A86E"/>
    <w:lvl w:ilvl="0" w:tplc="D3389CA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A59F9"/>
    <w:multiLevelType w:val="hybridMultilevel"/>
    <w:tmpl w:val="EBC8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03F82"/>
    <w:multiLevelType w:val="hybridMultilevel"/>
    <w:tmpl w:val="3C445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4101B"/>
    <w:multiLevelType w:val="hybridMultilevel"/>
    <w:tmpl w:val="F89C4214"/>
    <w:lvl w:ilvl="0" w:tplc="1F5ED464">
      <w:start w:val="1"/>
      <w:numFmt w:val="bullet"/>
      <w:pStyle w:val="ListBullet2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83703B"/>
    <w:multiLevelType w:val="hybridMultilevel"/>
    <w:tmpl w:val="8CBC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669B"/>
    <w:multiLevelType w:val="hybridMultilevel"/>
    <w:tmpl w:val="0862E002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2B23"/>
    <w:multiLevelType w:val="hybridMultilevel"/>
    <w:tmpl w:val="575A9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2682"/>
    <w:multiLevelType w:val="hybridMultilevel"/>
    <w:tmpl w:val="69EE438E"/>
    <w:lvl w:ilvl="0" w:tplc="E5F694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A77EB"/>
    <w:multiLevelType w:val="hybridMultilevel"/>
    <w:tmpl w:val="956A9B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468A7"/>
    <w:multiLevelType w:val="hybridMultilevel"/>
    <w:tmpl w:val="34D42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08B"/>
    <w:multiLevelType w:val="hybridMultilevel"/>
    <w:tmpl w:val="F38CFC44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31359"/>
    <w:multiLevelType w:val="hybridMultilevel"/>
    <w:tmpl w:val="FC32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A3CCA"/>
    <w:multiLevelType w:val="hybridMultilevel"/>
    <w:tmpl w:val="C25E3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00E0C"/>
    <w:multiLevelType w:val="hybridMultilevel"/>
    <w:tmpl w:val="2390A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8338E"/>
    <w:multiLevelType w:val="hybridMultilevel"/>
    <w:tmpl w:val="37CCD60A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C477C"/>
    <w:multiLevelType w:val="multilevel"/>
    <w:tmpl w:val="C888BE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61F57" w:themeColor="text2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color w:val="061F57" w:themeColor="text2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61F57" w:themeColor="text2" w:themeShade="BF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61F57" w:themeColor="text2" w:themeShade="BF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61F57" w:themeColor="text2" w:themeShade="BF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061F57" w:themeColor="text2" w:themeShade="BF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61F57" w:themeColor="text2" w:themeShade="BF"/>
      </w:rPr>
    </w:lvl>
  </w:abstractNum>
  <w:abstractNum w:abstractNumId="20" w15:restartNumberingAfterBreak="0">
    <w:nsid w:val="33835E80"/>
    <w:multiLevelType w:val="hybridMultilevel"/>
    <w:tmpl w:val="3B96731A"/>
    <w:lvl w:ilvl="0" w:tplc="0AF4A5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E4F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078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029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1409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B29E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9E66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432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400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26AA1"/>
    <w:multiLevelType w:val="hybridMultilevel"/>
    <w:tmpl w:val="D0BC7704"/>
    <w:lvl w:ilvl="0" w:tplc="574C6270">
      <w:start w:val="1"/>
      <w:numFmt w:val="decimal"/>
      <w:lvlText w:val="%1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325AE"/>
    <w:multiLevelType w:val="hybridMultilevel"/>
    <w:tmpl w:val="0E425F76"/>
    <w:lvl w:ilvl="0" w:tplc="0FCED0D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D32A6"/>
    <w:multiLevelType w:val="hybridMultilevel"/>
    <w:tmpl w:val="8ABCB1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F51C54"/>
    <w:multiLevelType w:val="hybridMultilevel"/>
    <w:tmpl w:val="AB3CBCEA"/>
    <w:lvl w:ilvl="0" w:tplc="F1C6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31114"/>
    <w:multiLevelType w:val="hybridMultilevel"/>
    <w:tmpl w:val="BCE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C1306"/>
    <w:multiLevelType w:val="hybridMultilevel"/>
    <w:tmpl w:val="FA58A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D226F"/>
    <w:multiLevelType w:val="hybridMultilevel"/>
    <w:tmpl w:val="C1E05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74E4C"/>
    <w:multiLevelType w:val="hybridMultilevel"/>
    <w:tmpl w:val="931AEC7E"/>
    <w:lvl w:ilvl="0" w:tplc="4ADC31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FA684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573B0"/>
    <w:multiLevelType w:val="multilevel"/>
    <w:tmpl w:val="DE9C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74864"/>
    <w:multiLevelType w:val="hybridMultilevel"/>
    <w:tmpl w:val="B614D5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885D17"/>
    <w:multiLevelType w:val="multilevel"/>
    <w:tmpl w:val="0DC218A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2" w15:restartNumberingAfterBreak="0">
    <w:nsid w:val="5B231F4B"/>
    <w:multiLevelType w:val="hybridMultilevel"/>
    <w:tmpl w:val="2FC050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57E41"/>
    <w:multiLevelType w:val="multilevel"/>
    <w:tmpl w:val="98D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57022"/>
    <w:multiLevelType w:val="hybridMultilevel"/>
    <w:tmpl w:val="A9A6C63E"/>
    <w:lvl w:ilvl="0" w:tplc="D4C65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D568A"/>
    <w:multiLevelType w:val="hybridMultilevel"/>
    <w:tmpl w:val="489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058F0"/>
    <w:multiLevelType w:val="hybridMultilevel"/>
    <w:tmpl w:val="F7AE6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125A7"/>
    <w:multiLevelType w:val="multilevel"/>
    <w:tmpl w:val="65CE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CD2BB3"/>
    <w:multiLevelType w:val="hybridMultilevel"/>
    <w:tmpl w:val="8646D2D2"/>
    <w:lvl w:ilvl="0" w:tplc="65D63152">
      <w:start w:val="1"/>
      <w:numFmt w:val="decimal"/>
      <w:lvlText w:val="%1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560F0"/>
    <w:multiLevelType w:val="hybridMultilevel"/>
    <w:tmpl w:val="3A8EA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1864">
    <w:abstractNumId w:val="25"/>
  </w:num>
  <w:num w:numId="2" w16cid:durableId="476647682">
    <w:abstractNumId w:val="5"/>
  </w:num>
  <w:num w:numId="3" w16cid:durableId="498083268">
    <w:abstractNumId w:val="33"/>
  </w:num>
  <w:num w:numId="4" w16cid:durableId="2104450455">
    <w:abstractNumId w:val="2"/>
  </w:num>
  <w:num w:numId="5" w16cid:durableId="623854914">
    <w:abstractNumId w:val="34"/>
  </w:num>
  <w:num w:numId="6" w16cid:durableId="1704556659">
    <w:abstractNumId w:val="31"/>
  </w:num>
  <w:num w:numId="7" w16cid:durableId="1594972735">
    <w:abstractNumId w:val="28"/>
  </w:num>
  <w:num w:numId="8" w16cid:durableId="1296788821">
    <w:abstractNumId w:val="32"/>
  </w:num>
  <w:num w:numId="9" w16cid:durableId="1060401275">
    <w:abstractNumId w:val="19"/>
  </w:num>
  <w:num w:numId="10" w16cid:durableId="1798643798">
    <w:abstractNumId w:val="4"/>
  </w:num>
  <w:num w:numId="11" w16cid:durableId="2141804427">
    <w:abstractNumId w:val="21"/>
  </w:num>
  <w:num w:numId="12" w16cid:durableId="1464618279">
    <w:abstractNumId w:val="38"/>
  </w:num>
  <w:num w:numId="13" w16cid:durableId="1882402484">
    <w:abstractNumId w:val="22"/>
  </w:num>
  <w:num w:numId="14" w16cid:durableId="1381704847">
    <w:abstractNumId w:val="26"/>
  </w:num>
  <w:num w:numId="15" w16cid:durableId="254555339">
    <w:abstractNumId w:val="9"/>
  </w:num>
  <w:num w:numId="16" w16cid:durableId="513693333">
    <w:abstractNumId w:val="14"/>
  </w:num>
  <w:num w:numId="17" w16cid:durableId="414597389">
    <w:abstractNumId w:val="18"/>
  </w:num>
  <w:num w:numId="18" w16cid:durableId="1845775350">
    <w:abstractNumId w:val="12"/>
  </w:num>
  <w:num w:numId="19" w16cid:durableId="1733770704">
    <w:abstractNumId w:val="6"/>
  </w:num>
  <w:num w:numId="20" w16cid:durableId="387387447">
    <w:abstractNumId w:val="8"/>
  </w:num>
  <w:num w:numId="21" w16cid:durableId="313995252">
    <w:abstractNumId w:val="17"/>
  </w:num>
  <w:num w:numId="22" w16cid:durableId="793909693">
    <w:abstractNumId w:val="24"/>
  </w:num>
  <w:num w:numId="23" w16cid:durableId="809202057">
    <w:abstractNumId w:val="39"/>
  </w:num>
  <w:num w:numId="24" w16cid:durableId="1178691488">
    <w:abstractNumId w:val="27"/>
  </w:num>
  <w:num w:numId="25" w16cid:durableId="2011593588">
    <w:abstractNumId w:val="36"/>
  </w:num>
  <w:num w:numId="26" w16cid:durableId="1187795780">
    <w:abstractNumId w:val="35"/>
  </w:num>
  <w:num w:numId="27" w16cid:durableId="1739204778">
    <w:abstractNumId w:val="16"/>
  </w:num>
  <w:num w:numId="28" w16cid:durableId="1187984643">
    <w:abstractNumId w:val="10"/>
  </w:num>
  <w:num w:numId="29" w16cid:durableId="2080773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141649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76370645">
    <w:abstractNumId w:val="13"/>
  </w:num>
  <w:num w:numId="32" w16cid:durableId="1874416055">
    <w:abstractNumId w:val="11"/>
  </w:num>
  <w:num w:numId="33" w16cid:durableId="1115948438">
    <w:abstractNumId w:val="23"/>
  </w:num>
  <w:num w:numId="34" w16cid:durableId="77869676">
    <w:abstractNumId w:val="30"/>
  </w:num>
  <w:num w:numId="35" w16cid:durableId="1815685105">
    <w:abstractNumId w:val="7"/>
  </w:num>
  <w:num w:numId="36" w16cid:durableId="2033804513">
    <w:abstractNumId w:val="1"/>
  </w:num>
  <w:num w:numId="37" w16cid:durableId="116266902">
    <w:abstractNumId w:val="3"/>
  </w:num>
  <w:num w:numId="38" w16cid:durableId="1748456506">
    <w:abstractNumId w:val="20"/>
  </w:num>
  <w:num w:numId="39" w16cid:durableId="143099979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63"/>
    <w:rsid w:val="00001080"/>
    <w:rsid w:val="000012DA"/>
    <w:rsid w:val="00001B1B"/>
    <w:rsid w:val="00001FED"/>
    <w:rsid w:val="00003A66"/>
    <w:rsid w:val="000052FA"/>
    <w:rsid w:val="000057D0"/>
    <w:rsid w:val="0000642B"/>
    <w:rsid w:val="00006F7E"/>
    <w:rsid w:val="00011C2A"/>
    <w:rsid w:val="00011E0B"/>
    <w:rsid w:val="0001389A"/>
    <w:rsid w:val="00013F2D"/>
    <w:rsid w:val="00013FBC"/>
    <w:rsid w:val="00014155"/>
    <w:rsid w:val="00014838"/>
    <w:rsid w:val="00015017"/>
    <w:rsid w:val="00017103"/>
    <w:rsid w:val="000173E3"/>
    <w:rsid w:val="00020C58"/>
    <w:rsid w:val="0002184B"/>
    <w:rsid w:val="000228A1"/>
    <w:rsid w:val="00023654"/>
    <w:rsid w:val="000236F8"/>
    <w:rsid w:val="00023CCE"/>
    <w:rsid w:val="0002462E"/>
    <w:rsid w:val="0002482E"/>
    <w:rsid w:val="00024EFB"/>
    <w:rsid w:val="000301A2"/>
    <w:rsid w:val="00030B42"/>
    <w:rsid w:val="00030C26"/>
    <w:rsid w:val="00030DCB"/>
    <w:rsid w:val="00031AFD"/>
    <w:rsid w:val="000328FC"/>
    <w:rsid w:val="000330A2"/>
    <w:rsid w:val="000336C3"/>
    <w:rsid w:val="0003386E"/>
    <w:rsid w:val="00034BCC"/>
    <w:rsid w:val="00036CDC"/>
    <w:rsid w:val="00037094"/>
    <w:rsid w:val="00040E71"/>
    <w:rsid w:val="00040F2C"/>
    <w:rsid w:val="00041679"/>
    <w:rsid w:val="000419D8"/>
    <w:rsid w:val="00041D13"/>
    <w:rsid w:val="00042036"/>
    <w:rsid w:val="00042B27"/>
    <w:rsid w:val="00042BD1"/>
    <w:rsid w:val="00042F65"/>
    <w:rsid w:val="00044679"/>
    <w:rsid w:val="000448A9"/>
    <w:rsid w:val="00044FA4"/>
    <w:rsid w:val="00045328"/>
    <w:rsid w:val="000472AB"/>
    <w:rsid w:val="000472DF"/>
    <w:rsid w:val="00047BD0"/>
    <w:rsid w:val="00050324"/>
    <w:rsid w:val="00050E29"/>
    <w:rsid w:val="00052CEA"/>
    <w:rsid w:val="000533C5"/>
    <w:rsid w:val="00053998"/>
    <w:rsid w:val="00054138"/>
    <w:rsid w:val="000550D2"/>
    <w:rsid w:val="00055A41"/>
    <w:rsid w:val="00055AE9"/>
    <w:rsid w:val="00057074"/>
    <w:rsid w:val="00057A72"/>
    <w:rsid w:val="000602CD"/>
    <w:rsid w:val="00062162"/>
    <w:rsid w:val="00062CF8"/>
    <w:rsid w:val="00062E7B"/>
    <w:rsid w:val="0006303F"/>
    <w:rsid w:val="000636B3"/>
    <w:rsid w:val="00063D42"/>
    <w:rsid w:val="000647B8"/>
    <w:rsid w:val="00065D01"/>
    <w:rsid w:val="000661C0"/>
    <w:rsid w:val="00067A2E"/>
    <w:rsid w:val="00067C9D"/>
    <w:rsid w:val="00067F56"/>
    <w:rsid w:val="00071911"/>
    <w:rsid w:val="00072144"/>
    <w:rsid w:val="000735C7"/>
    <w:rsid w:val="00073B59"/>
    <w:rsid w:val="00073BAB"/>
    <w:rsid w:val="00073E16"/>
    <w:rsid w:val="000754B7"/>
    <w:rsid w:val="0007592C"/>
    <w:rsid w:val="00076650"/>
    <w:rsid w:val="00076B56"/>
    <w:rsid w:val="00077462"/>
    <w:rsid w:val="00077A5E"/>
    <w:rsid w:val="00081ECB"/>
    <w:rsid w:val="00081F76"/>
    <w:rsid w:val="000823EC"/>
    <w:rsid w:val="00084192"/>
    <w:rsid w:val="000842E4"/>
    <w:rsid w:val="00084EAA"/>
    <w:rsid w:val="000864E5"/>
    <w:rsid w:val="00087022"/>
    <w:rsid w:val="00087EB8"/>
    <w:rsid w:val="00091416"/>
    <w:rsid w:val="00091C67"/>
    <w:rsid w:val="000920DC"/>
    <w:rsid w:val="00092E46"/>
    <w:rsid w:val="000959F1"/>
    <w:rsid w:val="00096657"/>
    <w:rsid w:val="00096925"/>
    <w:rsid w:val="00097C3B"/>
    <w:rsid w:val="00097FF5"/>
    <w:rsid w:val="000A0150"/>
    <w:rsid w:val="000A1F95"/>
    <w:rsid w:val="000A2764"/>
    <w:rsid w:val="000A2898"/>
    <w:rsid w:val="000A68A7"/>
    <w:rsid w:val="000A6D15"/>
    <w:rsid w:val="000A6F8C"/>
    <w:rsid w:val="000B0EA3"/>
    <w:rsid w:val="000B4539"/>
    <w:rsid w:val="000B4D7D"/>
    <w:rsid w:val="000B4D86"/>
    <w:rsid w:val="000C04DD"/>
    <w:rsid w:val="000C0B37"/>
    <w:rsid w:val="000C1453"/>
    <w:rsid w:val="000C1D14"/>
    <w:rsid w:val="000C209F"/>
    <w:rsid w:val="000C43E6"/>
    <w:rsid w:val="000C4C67"/>
    <w:rsid w:val="000C5BED"/>
    <w:rsid w:val="000C635C"/>
    <w:rsid w:val="000C66EA"/>
    <w:rsid w:val="000C7397"/>
    <w:rsid w:val="000D0201"/>
    <w:rsid w:val="000D040C"/>
    <w:rsid w:val="000D262F"/>
    <w:rsid w:val="000D2D35"/>
    <w:rsid w:val="000D2D6F"/>
    <w:rsid w:val="000D48C5"/>
    <w:rsid w:val="000D5EF5"/>
    <w:rsid w:val="000D71B1"/>
    <w:rsid w:val="000D7F15"/>
    <w:rsid w:val="000E02DC"/>
    <w:rsid w:val="000E0D08"/>
    <w:rsid w:val="000E13F0"/>
    <w:rsid w:val="000E1938"/>
    <w:rsid w:val="000E2D15"/>
    <w:rsid w:val="000E3430"/>
    <w:rsid w:val="000E3ABE"/>
    <w:rsid w:val="000E5CEB"/>
    <w:rsid w:val="000E63C9"/>
    <w:rsid w:val="000E65D4"/>
    <w:rsid w:val="000E7A8E"/>
    <w:rsid w:val="000F058D"/>
    <w:rsid w:val="000F08D8"/>
    <w:rsid w:val="000F1EF2"/>
    <w:rsid w:val="000F27C3"/>
    <w:rsid w:val="000F38D5"/>
    <w:rsid w:val="000F42DA"/>
    <w:rsid w:val="000F4FC4"/>
    <w:rsid w:val="000F7FA6"/>
    <w:rsid w:val="001003DE"/>
    <w:rsid w:val="001012E9"/>
    <w:rsid w:val="00101C5B"/>
    <w:rsid w:val="00101E3D"/>
    <w:rsid w:val="0010278A"/>
    <w:rsid w:val="00105218"/>
    <w:rsid w:val="00105AD4"/>
    <w:rsid w:val="00107D18"/>
    <w:rsid w:val="001107AB"/>
    <w:rsid w:val="00110C9C"/>
    <w:rsid w:val="001118AC"/>
    <w:rsid w:val="001128D5"/>
    <w:rsid w:val="00113C84"/>
    <w:rsid w:val="0011421D"/>
    <w:rsid w:val="00114515"/>
    <w:rsid w:val="001156E3"/>
    <w:rsid w:val="001177A4"/>
    <w:rsid w:val="00121A61"/>
    <w:rsid w:val="00122189"/>
    <w:rsid w:val="00123191"/>
    <w:rsid w:val="0012333D"/>
    <w:rsid w:val="00123CB5"/>
    <w:rsid w:val="00125525"/>
    <w:rsid w:val="001258BB"/>
    <w:rsid w:val="00125D81"/>
    <w:rsid w:val="00126940"/>
    <w:rsid w:val="00130E9D"/>
    <w:rsid w:val="001310E1"/>
    <w:rsid w:val="001311D1"/>
    <w:rsid w:val="001321A9"/>
    <w:rsid w:val="001357E4"/>
    <w:rsid w:val="00136F1B"/>
    <w:rsid w:val="00141107"/>
    <w:rsid w:val="00142C22"/>
    <w:rsid w:val="001435D0"/>
    <w:rsid w:val="00145AC2"/>
    <w:rsid w:val="00145AF7"/>
    <w:rsid w:val="00145D30"/>
    <w:rsid w:val="0014716A"/>
    <w:rsid w:val="001478E9"/>
    <w:rsid w:val="00147C43"/>
    <w:rsid w:val="001503F7"/>
    <w:rsid w:val="001508DA"/>
    <w:rsid w:val="0015090C"/>
    <w:rsid w:val="00150A6D"/>
    <w:rsid w:val="00150B9B"/>
    <w:rsid w:val="001514E5"/>
    <w:rsid w:val="00151CE4"/>
    <w:rsid w:val="0015386E"/>
    <w:rsid w:val="001538C1"/>
    <w:rsid w:val="001548CA"/>
    <w:rsid w:val="00154D41"/>
    <w:rsid w:val="00155009"/>
    <w:rsid w:val="001552B6"/>
    <w:rsid w:val="00155A1F"/>
    <w:rsid w:val="00157264"/>
    <w:rsid w:val="00157BB2"/>
    <w:rsid w:val="00160B2C"/>
    <w:rsid w:val="00161EEA"/>
    <w:rsid w:val="001631B4"/>
    <w:rsid w:val="001633CC"/>
    <w:rsid w:val="0016360A"/>
    <w:rsid w:val="0016488A"/>
    <w:rsid w:val="001648E8"/>
    <w:rsid w:val="00166119"/>
    <w:rsid w:val="00166605"/>
    <w:rsid w:val="00166D9A"/>
    <w:rsid w:val="001674CA"/>
    <w:rsid w:val="001700BE"/>
    <w:rsid w:val="001708E6"/>
    <w:rsid w:val="00171816"/>
    <w:rsid w:val="00171B8C"/>
    <w:rsid w:val="00172A67"/>
    <w:rsid w:val="0017377F"/>
    <w:rsid w:val="001763A9"/>
    <w:rsid w:val="001811D9"/>
    <w:rsid w:val="0018458B"/>
    <w:rsid w:val="00184648"/>
    <w:rsid w:val="001858DE"/>
    <w:rsid w:val="00185B35"/>
    <w:rsid w:val="00185E7B"/>
    <w:rsid w:val="00186083"/>
    <w:rsid w:val="00186894"/>
    <w:rsid w:val="001921C9"/>
    <w:rsid w:val="0019289B"/>
    <w:rsid w:val="0019374C"/>
    <w:rsid w:val="0019491C"/>
    <w:rsid w:val="00194B15"/>
    <w:rsid w:val="00194C18"/>
    <w:rsid w:val="0019515A"/>
    <w:rsid w:val="00195505"/>
    <w:rsid w:val="001959DB"/>
    <w:rsid w:val="001961B5"/>
    <w:rsid w:val="001969E1"/>
    <w:rsid w:val="001A0611"/>
    <w:rsid w:val="001A1CEF"/>
    <w:rsid w:val="001A4CED"/>
    <w:rsid w:val="001A507A"/>
    <w:rsid w:val="001A66B5"/>
    <w:rsid w:val="001A6B01"/>
    <w:rsid w:val="001A72C8"/>
    <w:rsid w:val="001A7E17"/>
    <w:rsid w:val="001A7FFA"/>
    <w:rsid w:val="001B03C4"/>
    <w:rsid w:val="001B0FEA"/>
    <w:rsid w:val="001B1842"/>
    <w:rsid w:val="001B22FB"/>
    <w:rsid w:val="001B301C"/>
    <w:rsid w:val="001B4AFF"/>
    <w:rsid w:val="001B67C8"/>
    <w:rsid w:val="001B6FF3"/>
    <w:rsid w:val="001C1A6A"/>
    <w:rsid w:val="001C23DE"/>
    <w:rsid w:val="001C33B5"/>
    <w:rsid w:val="001C451D"/>
    <w:rsid w:val="001C56FD"/>
    <w:rsid w:val="001C5AF5"/>
    <w:rsid w:val="001C7E27"/>
    <w:rsid w:val="001D21F6"/>
    <w:rsid w:val="001D33C3"/>
    <w:rsid w:val="001D348E"/>
    <w:rsid w:val="001D4E9D"/>
    <w:rsid w:val="001D4FE2"/>
    <w:rsid w:val="001D5192"/>
    <w:rsid w:val="001D613E"/>
    <w:rsid w:val="001D6EBA"/>
    <w:rsid w:val="001E0B93"/>
    <w:rsid w:val="001E1C9C"/>
    <w:rsid w:val="001E303A"/>
    <w:rsid w:val="001E4FEA"/>
    <w:rsid w:val="001E51CD"/>
    <w:rsid w:val="001E577F"/>
    <w:rsid w:val="001F13B9"/>
    <w:rsid w:val="001F220B"/>
    <w:rsid w:val="001F2BC8"/>
    <w:rsid w:val="001F5F6B"/>
    <w:rsid w:val="001F6648"/>
    <w:rsid w:val="001F6A53"/>
    <w:rsid w:val="001F79A9"/>
    <w:rsid w:val="00200230"/>
    <w:rsid w:val="00201408"/>
    <w:rsid w:val="00201AD8"/>
    <w:rsid w:val="0020310F"/>
    <w:rsid w:val="00204D58"/>
    <w:rsid w:val="002059A5"/>
    <w:rsid w:val="002068E5"/>
    <w:rsid w:val="0020718A"/>
    <w:rsid w:val="00207F2F"/>
    <w:rsid w:val="002105B1"/>
    <w:rsid w:val="00210A3D"/>
    <w:rsid w:val="00210D37"/>
    <w:rsid w:val="0021328E"/>
    <w:rsid w:val="00213347"/>
    <w:rsid w:val="002140DE"/>
    <w:rsid w:val="0021432E"/>
    <w:rsid w:val="00215154"/>
    <w:rsid w:val="00215E6E"/>
    <w:rsid w:val="00215FD8"/>
    <w:rsid w:val="00216B39"/>
    <w:rsid w:val="00221E57"/>
    <w:rsid w:val="00222BD5"/>
    <w:rsid w:val="00222E7E"/>
    <w:rsid w:val="00224C11"/>
    <w:rsid w:val="00224C1E"/>
    <w:rsid w:val="00225398"/>
    <w:rsid w:val="00225B51"/>
    <w:rsid w:val="002270F3"/>
    <w:rsid w:val="00231F79"/>
    <w:rsid w:val="0023492C"/>
    <w:rsid w:val="00235961"/>
    <w:rsid w:val="002377A5"/>
    <w:rsid w:val="00237BED"/>
    <w:rsid w:val="00240495"/>
    <w:rsid w:val="002418FC"/>
    <w:rsid w:val="002425E0"/>
    <w:rsid w:val="00242A19"/>
    <w:rsid w:val="0024305D"/>
    <w:rsid w:val="00243860"/>
    <w:rsid w:val="00243EBC"/>
    <w:rsid w:val="002453CB"/>
    <w:rsid w:val="00246053"/>
    <w:rsid w:val="00246A35"/>
    <w:rsid w:val="00246E82"/>
    <w:rsid w:val="00246F0B"/>
    <w:rsid w:val="002504C2"/>
    <w:rsid w:val="00250AD6"/>
    <w:rsid w:val="002514BD"/>
    <w:rsid w:val="00252695"/>
    <w:rsid w:val="00252E67"/>
    <w:rsid w:val="00253DE2"/>
    <w:rsid w:val="00257BA2"/>
    <w:rsid w:val="00260989"/>
    <w:rsid w:val="00263C43"/>
    <w:rsid w:val="00264B92"/>
    <w:rsid w:val="00265737"/>
    <w:rsid w:val="002659A6"/>
    <w:rsid w:val="00265A7C"/>
    <w:rsid w:val="00266326"/>
    <w:rsid w:val="002663BB"/>
    <w:rsid w:val="00270CB7"/>
    <w:rsid w:val="00271D19"/>
    <w:rsid w:val="002729B3"/>
    <w:rsid w:val="00275BA4"/>
    <w:rsid w:val="00275D21"/>
    <w:rsid w:val="002763BE"/>
    <w:rsid w:val="00276C78"/>
    <w:rsid w:val="002800DE"/>
    <w:rsid w:val="00280F93"/>
    <w:rsid w:val="002818FB"/>
    <w:rsid w:val="00283C93"/>
    <w:rsid w:val="00284348"/>
    <w:rsid w:val="0028485A"/>
    <w:rsid w:val="00285B4C"/>
    <w:rsid w:val="00287D7D"/>
    <w:rsid w:val="00287F73"/>
    <w:rsid w:val="002909A7"/>
    <w:rsid w:val="0029107D"/>
    <w:rsid w:val="0029169A"/>
    <w:rsid w:val="00291817"/>
    <w:rsid w:val="002928C9"/>
    <w:rsid w:val="00292B19"/>
    <w:rsid w:val="00292D7E"/>
    <w:rsid w:val="00294341"/>
    <w:rsid w:val="00296640"/>
    <w:rsid w:val="00296732"/>
    <w:rsid w:val="00297589"/>
    <w:rsid w:val="002978B7"/>
    <w:rsid w:val="002A043D"/>
    <w:rsid w:val="002A2B29"/>
    <w:rsid w:val="002A2E05"/>
    <w:rsid w:val="002A3730"/>
    <w:rsid w:val="002A3CF5"/>
    <w:rsid w:val="002A3D0F"/>
    <w:rsid w:val="002A44D0"/>
    <w:rsid w:val="002A4B7C"/>
    <w:rsid w:val="002A5328"/>
    <w:rsid w:val="002B0464"/>
    <w:rsid w:val="002B0E97"/>
    <w:rsid w:val="002B0FCD"/>
    <w:rsid w:val="002B1135"/>
    <w:rsid w:val="002B1F3A"/>
    <w:rsid w:val="002B2771"/>
    <w:rsid w:val="002B28FA"/>
    <w:rsid w:val="002B2FC8"/>
    <w:rsid w:val="002B306D"/>
    <w:rsid w:val="002B3B9D"/>
    <w:rsid w:val="002B42F7"/>
    <w:rsid w:val="002B633E"/>
    <w:rsid w:val="002B764F"/>
    <w:rsid w:val="002B7E29"/>
    <w:rsid w:val="002C037D"/>
    <w:rsid w:val="002C2BBC"/>
    <w:rsid w:val="002C388A"/>
    <w:rsid w:val="002C51E8"/>
    <w:rsid w:val="002C5738"/>
    <w:rsid w:val="002C5B18"/>
    <w:rsid w:val="002C6C3B"/>
    <w:rsid w:val="002D0935"/>
    <w:rsid w:val="002D0DF7"/>
    <w:rsid w:val="002D1791"/>
    <w:rsid w:val="002D36A1"/>
    <w:rsid w:val="002D482B"/>
    <w:rsid w:val="002D4E72"/>
    <w:rsid w:val="002D4F09"/>
    <w:rsid w:val="002D5290"/>
    <w:rsid w:val="002D53AA"/>
    <w:rsid w:val="002D605F"/>
    <w:rsid w:val="002D72D2"/>
    <w:rsid w:val="002D7D4A"/>
    <w:rsid w:val="002E04C7"/>
    <w:rsid w:val="002E1479"/>
    <w:rsid w:val="002E38BF"/>
    <w:rsid w:val="002E3C09"/>
    <w:rsid w:val="002E5F65"/>
    <w:rsid w:val="002E62B7"/>
    <w:rsid w:val="002F16CD"/>
    <w:rsid w:val="002F3482"/>
    <w:rsid w:val="002F417D"/>
    <w:rsid w:val="002F46F1"/>
    <w:rsid w:val="002F4E77"/>
    <w:rsid w:val="002F51F5"/>
    <w:rsid w:val="002F60D8"/>
    <w:rsid w:val="002F6AFB"/>
    <w:rsid w:val="003002DD"/>
    <w:rsid w:val="00301957"/>
    <w:rsid w:val="00303351"/>
    <w:rsid w:val="00304645"/>
    <w:rsid w:val="00304CAF"/>
    <w:rsid w:val="00305653"/>
    <w:rsid w:val="003072CA"/>
    <w:rsid w:val="00307E49"/>
    <w:rsid w:val="003101FF"/>
    <w:rsid w:val="0031165F"/>
    <w:rsid w:val="00312137"/>
    <w:rsid w:val="00313860"/>
    <w:rsid w:val="00316065"/>
    <w:rsid w:val="00317B22"/>
    <w:rsid w:val="0032058C"/>
    <w:rsid w:val="0032214B"/>
    <w:rsid w:val="003238ED"/>
    <w:rsid w:val="00323C6A"/>
    <w:rsid w:val="00326A12"/>
    <w:rsid w:val="0032720B"/>
    <w:rsid w:val="00330359"/>
    <w:rsid w:val="003321A5"/>
    <w:rsid w:val="00333245"/>
    <w:rsid w:val="003348F2"/>
    <w:rsid w:val="0033509D"/>
    <w:rsid w:val="0033762F"/>
    <w:rsid w:val="0034044E"/>
    <w:rsid w:val="00342058"/>
    <w:rsid w:val="00342E16"/>
    <w:rsid w:val="003433A5"/>
    <w:rsid w:val="003436D4"/>
    <w:rsid w:val="00345737"/>
    <w:rsid w:val="003458A2"/>
    <w:rsid w:val="0034656D"/>
    <w:rsid w:val="0034725D"/>
    <w:rsid w:val="00353924"/>
    <w:rsid w:val="00353B5D"/>
    <w:rsid w:val="003554B2"/>
    <w:rsid w:val="00356F0A"/>
    <w:rsid w:val="00357347"/>
    <w:rsid w:val="0036068D"/>
    <w:rsid w:val="0036142C"/>
    <w:rsid w:val="003615AC"/>
    <w:rsid w:val="00362402"/>
    <w:rsid w:val="00363C5F"/>
    <w:rsid w:val="0036421F"/>
    <w:rsid w:val="0036425A"/>
    <w:rsid w:val="003644D6"/>
    <w:rsid w:val="003648D7"/>
    <w:rsid w:val="00366C7E"/>
    <w:rsid w:val="00366D63"/>
    <w:rsid w:val="00367461"/>
    <w:rsid w:val="00373445"/>
    <w:rsid w:val="00375AEB"/>
    <w:rsid w:val="00375E0C"/>
    <w:rsid w:val="003764B0"/>
    <w:rsid w:val="00377365"/>
    <w:rsid w:val="003801AC"/>
    <w:rsid w:val="0038092C"/>
    <w:rsid w:val="00381454"/>
    <w:rsid w:val="00382617"/>
    <w:rsid w:val="00384EA3"/>
    <w:rsid w:val="00385A7C"/>
    <w:rsid w:val="00392D64"/>
    <w:rsid w:val="003943FB"/>
    <w:rsid w:val="00395C00"/>
    <w:rsid w:val="003969A7"/>
    <w:rsid w:val="003A39A1"/>
    <w:rsid w:val="003A3EF9"/>
    <w:rsid w:val="003A4A70"/>
    <w:rsid w:val="003A55F5"/>
    <w:rsid w:val="003A5DC8"/>
    <w:rsid w:val="003A67B2"/>
    <w:rsid w:val="003A7A9F"/>
    <w:rsid w:val="003B165C"/>
    <w:rsid w:val="003B30A4"/>
    <w:rsid w:val="003B39B9"/>
    <w:rsid w:val="003B39C7"/>
    <w:rsid w:val="003B3F19"/>
    <w:rsid w:val="003B5C38"/>
    <w:rsid w:val="003B5E21"/>
    <w:rsid w:val="003B65BF"/>
    <w:rsid w:val="003B6A94"/>
    <w:rsid w:val="003B73D7"/>
    <w:rsid w:val="003B7893"/>
    <w:rsid w:val="003B78A8"/>
    <w:rsid w:val="003C0F18"/>
    <w:rsid w:val="003C1127"/>
    <w:rsid w:val="003C2191"/>
    <w:rsid w:val="003C2859"/>
    <w:rsid w:val="003C48F8"/>
    <w:rsid w:val="003C4A54"/>
    <w:rsid w:val="003C5A58"/>
    <w:rsid w:val="003C7DEE"/>
    <w:rsid w:val="003D029F"/>
    <w:rsid w:val="003D35C7"/>
    <w:rsid w:val="003D3863"/>
    <w:rsid w:val="003D3C6A"/>
    <w:rsid w:val="003D3F28"/>
    <w:rsid w:val="003D5ECD"/>
    <w:rsid w:val="003D61C2"/>
    <w:rsid w:val="003D7ABD"/>
    <w:rsid w:val="003E0988"/>
    <w:rsid w:val="003E1F73"/>
    <w:rsid w:val="003E2603"/>
    <w:rsid w:val="003E3555"/>
    <w:rsid w:val="003E3BD8"/>
    <w:rsid w:val="003E5369"/>
    <w:rsid w:val="003E5381"/>
    <w:rsid w:val="003E5F63"/>
    <w:rsid w:val="003E7A7F"/>
    <w:rsid w:val="003F0216"/>
    <w:rsid w:val="003F1568"/>
    <w:rsid w:val="003F4E60"/>
    <w:rsid w:val="0040185D"/>
    <w:rsid w:val="00403A7F"/>
    <w:rsid w:val="004044D5"/>
    <w:rsid w:val="00406B51"/>
    <w:rsid w:val="0041002D"/>
    <w:rsid w:val="00410552"/>
    <w:rsid w:val="004110AD"/>
    <w:rsid w:val="004110DE"/>
    <w:rsid w:val="004116AC"/>
    <w:rsid w:val="00412363"/>
    <w:rsid w:val="00412492"/>
    <w:rsid w:val="004128AF"/>
    <w:rsid w:val="00412D4C"/>
    <w:rsid w:val="00413A58"/>
    <w:rsid w:val="00413B2B"/>
    <w:rsid w:val="00416495"/>
    <w:rsid w:val="00416CB4"/>
    <w:rsid w:val="004173C0"/>
    <w:rsid w:val="004205A4"/>
    <w:rsid w:val="00421357"/>
    <w:rsid w:val="00422551"/>
    <w:rsid w:val="00422B8F"/>
    <w:rsid w:val="004242B5"/>
    <w:rsid w:val="00426E75"/>
    <w:rsid w:val="00427316"/>
    <w:rsid w:val="0042763A"/>
    <w:rsid w:val="00427CF5"/>
    <w:rsid w:val="00430862"/>
    <w:rsid w:val="0043099F"/>
    <w:rsid w:val="00431120"/>
    <w:rsid w:val="00431F68"/>
    <w:rsid w:val="004324B6"/>
    <w:rsid w:val="004332B9"/>
    <w:rsid w:val="004333F7"/>
    <w:rsid w:val="00433837"/>
    <w:rsid w:val="0043415D"/>
    <w:rsid w:val="00434188"/>
    <w:rsid w:val="00435034"/>
    <w:rsid w:val="00435DBB"/>
    <w:rsid w:val="00436AE3"/>
    <w:rsid w:val="0044085A"/>
    <w:rsid w:val="00441BCB"/>
    <w:rsid w:val="004427CA"/>
    <w:rsid w:val="00443C41"/>
    <w:rsid w:val="00443EF6"/>
    <w:rsid w:val="00446430"/>
    <w:rsid w:val="0045053F"/>
    <w:rsid w:val="00450971"/>
    <w:rsid w:val="00452B47"/>
    <w:rsid w:val="00452EE6"/>
    <w:rsid w:val="00455039"/>
    <w:rsid w:val="00456602"/>
    <w:rsid w:val="00460852"/>
    <w:rsid w:val="00460FD3"/>
    <w:rsid w:val="00461AA0"/>
    <w:rsid w:val="0046268B"/>
    <w:rsid w:val="00462B94"/>
    <w:rsid w:val="00462D01"/>
    <w:rsid w:val="0046364B"/>
    <w:rsid w:val="00464D07"/>
    <w:rsid w:val="00465CDB"/>
    <w:rsid w:val="0046632B"/>
    <w:rsid w:val="00467B55"/>
    <w:rsid w:val="00467D1B"/>
    <w:rsid w:val="004733AB"/>
    <w:rsid w:val="004751C7"/>
    <w:rsid w:val="0047724C"/>
    <w:rsid w:val="00477DFD"/>
    <w:rsid w:val="00482601"/>
    <w:rsid w:val="00482ACE"/>
    <w:rsid w:val="00483512"/>
    <w:rsid w:val="00483AA7"/>
    <w:rsid w:val="00483D78"/>
    <w:rsid w:val="00483FB5"/>
    <w:rsid w:val="004850AA"/>
    <w:rsid w:val="00485583"/>
    <w:rsid w:val="00485E11"/>
    <w:rsid w:val="00485EB9"/>
    <w:rsid w:val="00486EA4"/>
    <w:rsid w:val="00487628"/>
    <w:rsid w:val="0048769F"/>
    <w:rsid w:val="004901CB"/>
    <w:rsid w:val="00491B3D"/>
    <w:rsid w:val="00491CAE"/>
    <w:rsid w:val="00491DE7"/>
    <w:rsid w:val="004979F3"/>
    <w:rsid w:val="004A0F70"/>
    <w:rsid w:val="004A26EF"/>
    <w:rsid w:val="004A284D"/>
    <w:rsid w:val="004A2908"/>
    <w:rsid w:val="004A2E75"/>
    <w:rsid w:val="004A3E53"/>
    <w:rsid w:val="004A589F"/>
    <w:rsid w:val="004A6B20"/>
    <w:rsid w:val="004A7A86"/>
    <w:rsid w:val="004B0BDD"/>
    <w:rsid w:val="004B0D88"/>
    <w:rsid w:val="004B1EA0"/>
    <w:rsid w:val="004B21A5"/>
    <w:rsid w:val="004B2D5B"/>
    <w:rsid w:val="004B36D0"/>
    <w:rsid w:val="004B45F9"/>
    <w:rsid w:val="004B62C6"/>
    <w:rsid w:val="004B6994"/>
    <w:rsid w:val="004C15D9"/>
    <w:rsid w:val="004C160C"/>
    <w:rsid w:val="004C17CE"/>
    <w:rsid w:val="004C375B"/>
    <w:rsid w:val="004C3A33"/>
    <w:rsid w:val="004C3B46"/>
    <w:rsid w:val="004C4296"/>
    <w:rsid w:val="004C4419"/>
    <w:rsid w:val="004C6187"/>
    <w:rsid w:val="004C79D0"/>
    <w:rsid w:val="004D0D9D"/>
    <w:rsid w:val="004D10CC"/>
    <w:rsid w:val="004D1766"/>
    <w:rsid w:val="004D1F8E"/>
    <w:rsid w:val="004D4BB3"/>
    <w:rsid w:val="004D7740"/>
    <w:rsid w:val="004D79CD"/>
    <w:rsid w:val="004E0DB4"/>
    <w:rsid w:val="004E188F"/>
    <w:rsid w:val="004E4E8C"/>
    <w:rsid w:val="004E5D6E"/>
    <w:rsid w:val="004E5F22"/>
    <w:rsid w:val="004E65C6"/>
    <w:rsid w:val="004E73AC"/>
    <w:rsid w:val="004F29B3"/>
    <w:rsid w:val="004F42C0"/>
    <w:rsid w:val="004F4991"/>
    <w:rsid w:val="004F52D6"/>
    <w:rsid w:val="004F6E8A"/>
    <w:rsid w:val="004F7C8D"/>
    <w:rsid w:val="00500B5E"/>
    <w:rsid w:val="00501548"/>
    <w:rsid w:val="00501BF2"/>
    <w:rsid w:val="005030E5"/>
    <w:rsid w:val="005037F0"/>
    <w:rsid w:val="00503FC6"/>
    <w:rsid w:val="00504FA9"/>
    <w:rsid w:val="00505776"/>
    <w:rsid w:val="005059AB"/>
    <w:rsid w:val="00506DD9"/>
    <w:rsid w:val="00506F1C"/>
    <w:rsid w:val="00507A37"/>
    <w:rsid w:val="005104E2"/>
    <w:rsid w:val="00510566"/>
    <w:rsid w:val="00510628"/>
    <w:rsid w:val="005106F0"/>
    <w:rsid w:val="00510A4D"/>
    <w:rsid w:val="0051350F"/>
    <w:rsid w:val="00513A08"/>
    <w:rsid w:val="00515641"/>
    <w:rsid w:val="00516A86"/>
    <w:rsid w:val="00521473"/>
    <w:rsid w:val="00523AEC"/>
    <w:rsid w:val="00525000"/>
    <w:rsid w:val="00525AD0"/>
    <w:rsid w:val="00526D96"/>
    <w:rsid w:val="005275F6"/>
    <w:rsid w:val="00527A83"/>
    <w:rsid w:val="00527FD4"/>
    <w:rsid w:val="0053012D"/>
    <w:rsid w:val="00530C65"/>
    <w:rsid w:val="00534BE2"/>
    <w:rsid w:val="00534D82"/>
    <w:rsid w:val="00534E02"/>
    <w:rsid w:val="00541ECB"/>
    <w:rsid w:val="00542F76"/>
    <w:rsid w:val="005434A4"/>
    <w:rsid w:val="00543C9B"/>
    <w:rsid w:val="00547F30"/>
    <w:rsid w:val="00547FE3"/>
    <w:rsid w:val="00550075"/>
    <w:rsid w:val="00551932"/>
    <w:rsid w:val="005522DD"/>
    <w:rsid w:val="00553492"/>
    <w:rsid w:val="00553FEB"/>
    <w:rsid w:val="00554545"/>
    <w:rsid w:val="0055501D"/>
    <w:rsid w:val="0055546C"/>
    <w:rsid w:val="0055578F"/>
    <w:rsid w:val="00555C5E"/>
    <w:rsid w:val="00556D1C"/>
    <w:rsid w:val="00557341"/>
    <w:rsid w:val="0055795B"/>
    <w:rsid w:val="00560371"/>
    <w:rsid w:val="0056058B"/>
    <w:rsid w:val="00561710"/>
    <w:rsid w:val="00562126"/>
    <w:rsid w:val="00562614"/>
    <w:rsid w:val="00562C17"/>
    <w:rsid w:val="00563C59"/>
    <w:rsid w:val="00564172"/>
    <w:rsid w:val="005643D9"/>
    <w:rsid w:val="005711A5"/>
    <w:rsid w:val="00572102"/>
    <w:rsid w:val="00572388"/>
    <w:rsid w:val="00572E6E"/>
    <w:rsid w:val="00575580"/>
    <w:rsid w:val="005756C0"/>
    <w:rsid w:val="005763B5"/>
    <w:rsid w:val="0058086F"/>
    <w:rsid w:val="005818DB"/>
    <w:rsid w:val="00581AAE"/>
    <w:rsid w:val="00581DCB"/>
    <w:rsid w:val="005828D3"/>
    <w:rsid w:val="005833A1"/>
    <w:rsid w:val="00584204"/>
    <w:rsid w:val="0058426E"/>
    <w:rsid w:val="005844F1"/>
    <w:rsid w:val="00584725"/>
    <w:rsid w:val="00585E34"/>
    <w:rsid w:val="00587385"/>
    <w:rsid w:val="0058790E"/>
    <w:rsid w:val="005906F9"/>
    <w:rsid w:val="00590F08"/>
    <w:rsid w:val="0059278F"/>
    <w:rsid w:val="00593433"/>
    <w:rsid w:val="00594F57"/>
    <w:rsid w:val="0059550C"/>
    <w:rsid w:val="00595A22"/>
    <w:rsid w:val="00595F63"/>
    <w:rsid w:val="005962A0"/>
    <w:rsid w:val="0059667D"/>
    <w:rsid w:val="005A205B"/>
    <w:rsid w:val="005A2CEA"/>
    <w:rsid w:val="005A3836"/>
    <w:rsid w:val="005A391D"/>
    <w:rsid w:val="005A5590"/>
    <w:rsid w:val="005A7037"/>
    <w:rsid w:val="005A7945"/>
    <w:rsid w:val="005A7B1C"/>
    <w:rsid w:val="005B0874"/>
    <w:rsid w:val="005B1630"/>
    <w:rsid w:val="005B206F"/>
    <w:rsid w:val="005B28CE"/>
    <w:rsid w:val="005B2E74"/>
    <w:rsid w:val="005B3AEE"/>
    <w:rsid w:val="005B3B17"/>
    <w:rsid w:val="005B4787"/>
    <w:rsid w:val="005B5612"/>
    <w:rsid w:val="005B65AC"/>
    <w:rsid w:val="005B6F52"/>
    <w:rsid w:val="005B7411"/>
    <w:rsid w:val="005C0B73"/>
    <w:rsid w:val="005C2300"/>
    <w:rsid w:val="005C2AB3"/>
    <w:rsid w:val="005C2FA1"/>
    <w:rsid w:val="005C36AC"/>
    <w:rsid w:val="005C3A4F"/>
    <w:rsid w:val="005C5139"/>
    <w:rsid w:val="005C5289"/>
    <w:rsid w:val="005C6757"/>
    <w:rsid w:val="005C6BB7"/>
    <w:rsid w:val="005C7BE4"/>
    <w:rsid w:val="005D0108"/>
    <w:rsid w:val="005D0A09"/>
    <w:rsid w:val="005D0ACC"/>
    <w:rsid w:val="005D20B7"/>
    <w:rsid w:val="005D24DE"/>
    <w:rsid w:val="005D3C8E"/>
    <w:rsid w:val="005D55A4"/>
    <w:rsid w:val="005D5AA3"/>
    <w:rsid w:val="005D5F0B"/>
    <w:rsid w:val="005D6386"/>
    <w:rsid w:val="005D6E8A"/>
    <w:rsid w:val="005E21CA"/>
    <w:rsid w:val="005E2591"/>
    <w:rsid w:val="005E3144"/>
    <w:rsid w:val="005E3479"/>
    <w:rsid w:val="005E41BC"/>
    <w:rsid w:val="005E473E"/>
    <w:rsid w:val="005F1560"/>
    <w:rsid w:val="005F1BB0"/>
    <w:rsid w:val="005F1CDF"/>
    <w:rsid w:val="005F36AB"/>
    <w:rsid w:val="005F445C"/>
    <w:rsid w:val="005F4E35"/>
    <w:rsid w:val="005F6F57"/>
    <w:rsid w:val="00601920"/>
    <w:rsid w:val="00601AD3"/>
    <w:rsid w:val="00603082"/>
    <w:rsid w:val="00603EA2"/>
    <w:rsid w:val="00604D44"/>
    <w:rsid w:val="00605161"/>
    <w:rsid w:val="0060521D"/>
    <w:rsid w:val="006064BB"/>
    <w:rsid w:val="00606866"/>
    <w:rsid w:val="00606EE7"/>
    <w:rsid w:val="00611D1D"/>
    <w:rsid w:val="0061261A"/>
    <w:rsid w:val="00613708"/>
    <w:rsid w:val="00615F82"/>
    <w:rsid w:val="00616ABF"/>
    <w:rsid w:val="00621748"/>
    <w:rsid w:val="006228A1"/>
    <w:rsid w:val="00622F87"/>
    <w:rsid w:val="00623252"/>
    <w:rsid w:val="006234CC"/>
    <w:rsid w:val="00624CD3"/>
    <w:rsid w:val="00625F25"/>
    <w:rsid w:val="00626391"/>
    <w:rsid w:val="00626B26"/>
    <w:rsid w:val="00630B99"/>
    <w:rsid w:val="00632CF0"/>
    <w:rsid w:val="0063484E"/>
    <w:rsid w:val="0063555A"/>
    <w:rsid w:val="0063645E"/>
    <w:rsid w:val="0063685B"/>
    <w:rsid w:val="00636D2E"/>
    <w:rsid w:val="00640325"/>
    <w:rsid w:val="00642064"/>
    <w:rsid w:val="006421B1"/>
    <w:rsid w:val="0064264A"/>
    <w:rsid w:val="0064302C"/>
    <w:rsid w:val="00643206"/>
    <w:rsid w:val="00643ED0"/>
    <w:rsid w:val="006441E3"/>
    <w:rsid w:val="00644BBB"/>
    <w:rsid w:val="006468A4"/>
    <w:rsid w:val="00647021"/>
    <w:rsid w:val="0065428F"/>
    <w:rsid w:val="006547B7"/>
    <w:rsid w:val="00655D25"/>
    <w:rsid w:val="006564AB"/>
    <w:rsid w:val="00656930"/>
    <w:rsid w:val="00656C4D"/>
    <w:rsid w:val="00657476"/>
    <w:rsid w:val="006615EF"/>
    <w:rsid w:val="00662F9D"/>
    <w:rsid w:val="00664B98"/>
    <w:rsid w:val="00665262"/>
    <w:rsid w:val="0066662E"/>
    <w:rsid w:val="00667A20"/>
    <w:rsid w:val="00667C01"/>
    <w:rsid w:val="006709D3"/>
    <w:rsid w:val="0067318A"/>
    <w:rsid w:val="00673FB1"/>
    <w:rsid w:val="006759AB"/>
    <w:rsid w:val="0067620E"/>
    <w:rsid w:val="00676A6D"/>
    <w:rsid w:val="0067703A"/>
    <w:rsid w:val="00680A03"/>
    <w:rsid w:val="00680B36"/>
    <w:rsid w:val="00682936"/>
    <w:rsid w:val="00684F6F"/>
    <w:rsid w:val="006854BF"/>
    <w:rsid w:val="00685519"/>
    <w:rsid w:val="0068624F"/>
    <w:rsid w:val="00692140"/>
    <w:rsid w:val="0069270F"/>
    <w:rsid w:val="006937C5"/>
    <w:rsid w:val="00693CC5"/>
    <w:rsid w:val="00695358"/>
    <w:rsid w:val="0069641D"/>
    <w:rsid w:val="0069774A"/>
    <w:rsid w:val="00697885"/>
    <w:rsid w:val="00697F7B"/>
    <w:rsid w:val="006A1179"/>
    <w:rsid w:val="006A1932"/>
    <w:rsid w:val="006A25C8"/>
    <w:rsid w:val="006A389A"/>
    <w:rsid w:val="006A49AA"/>
    <w:rsid w:val="006A5E4C"/>
    <w:rsid w:val="006A6DC9"/>
    <w:rsid w:val="006A7A30"/>
    <w:rsid w:val="006B14CB"/>
    <w:rsid w:val="006B168B"/>
    <w:rsid w:val="006B1DD5"/>
    <w:rsid w:val="006B1F81"/>
    <w:rsid w:val="006B1FBA"/>
    <w:rsid w:val="006B2734"/>
    <w:rsid w:val="006B6F40"/>
    <w:rsid w:val="006C0B0A"/>
    <w:rsid w:val="006C0EF7"/>
    <w:rsid w:val="006C1762"/>
    <w:rsid w:val="006C409A"/>
    <w:rsid w:val="006C4122"/>
    <w:rsid w:val="006C4E06"/>
    <w:rsid w:val="006C4F33"/>
    <w:rsid w:val="006C6521"/>
    <w:rsid w:val="006D0202"/>
    <w:rsid w:val="006D1899"/>
    <w:rsid w:val="006D1D92"/>
    <w:rsid w:val="006D3E24"/>
    <w:rsid w:val="006D4A4C"/>
    <w:rsid w:val="006D6DA8"/>
    <w:rsid w:val="006D7BF4"/>
    <w:rsid w:val="006E1DA8"/>
    <w:rsid w:val="006E293E"/>
    <w:rsid w:val="006E2F3D"/>
    <w:rsid w:val="006E36F8"/>
    <w:rsid w:val="006E37D6"/>
    <w:rsid w:val="006E3B40"/>
    <w:rsid w:val="006E4739"/>
    <w:rsid w:val="006E5716"/>
    <w:rsid w:val="006E7733"/>
    <w:rsid w:val="006E7941"/>
    <w:rsid w:val="006E7F13"/>
    <w:rsid w:val="006E7FF1"/>
    <w:rsid w:val="006F1F68"/>
    <w:rsid w:val="006F21D6"/>
    <w:rsid w:val="006F33DE"/>
    <w:rsid w:val="006F5E37"/>
    <w:rsid w:val="006F64B5"/>
    <w:rsid w:val="006F65C8"/>
    <w:rsid w:val="006F7139"/>
    <w:rsid w:val="007019BB"/>
    <w:rsid w:val="0070231D"/>
    <w:rsid w:val="00703392"/>
    <w:rsid w:val="00703C57"/>
    <w:rsid w:val="00704FDA"/>
    <w:rsid w:val="00705008"/>
    <w:rsid w:val="00705280"/>
    <w:rsid w:val="00705479"/>
    <w:rsid w:val="007100E5"/>
    <w:rsid w:val="00710C50"/>
    <w:rsid w:val="00711F84"/>
    <w:rsid w:val="0071256F"/>
    <w:rsid w:val="00712A6F"/>
    <w:rsid w:val="00713A95"/>
    <w:rsid w:val="0072082E"/>
    <w:rsid w:val="007209A0"/>
    <w:rsid w:val="0072250D"/>
    <w:rsid w:val="007225FC"/>
    <w:rsid w:val="00723637"/>
    <w:rsid w:val="007253AE"/>
    <w:rsid w:val="0072542F"/>
    <w:rsid w:val="00725B48"/>
    <w:rsid w:val="00726D28"/>
    <w:rsid w:val="00727EA4"/>
    <w:rsid w:val="0073000A"/>
    <w:rsid w:val="007302B3"/>
    <w:rsid w:val="00730338"/>
    <w:rsid w:val="007304CF"/>
    <w:rsid w:val="00730733"/>
    <w:rsid w:val="00730E3A"/>
    <w:rsid w:val="00732B09"/>
    <w:rsid w:val="00733E2B"/>
    <w:rsid w:val="00735616"/>
    <w:rsid w:val="00735EC5"/>
    <w:rsid w:val="00736AAF"/>
    <w:rsid w:val="00737688"/>
    <w:rsid w:val="007409AB"/>
    <w:rsid w:val="00740CBE"/>
    <w:rsid w:val="00740EB0"/>
    <w:rsid w:val="00740FD3"/>
    <w:rsid w:val="00741291"/>
    <w:rsid w:val="00742BEE"/>
    <w:rsid w:val="00743EDD"/>
    <w:rsid w:val="0074440B"/>
    <w:rsid w:val="00744FE7"/>
    <w:rsid w:val="00745C52"/>
    <w:rsid w:val="00745E6C"/>
    <w:rsid w:val="007472F6"/>
    <w:rsid w:val="007474EE"/>
    <w:rsid w:val="00747777"/>
    <w:rsid w:val="00747E61"/>
    <w:rsid w:val="007512B3"/>
    <w:rsid w:val="0075139F"/>
    <w:rsid w:val="007523CC"/>
    <w:rsid w:val="007551F5"/>
    <w:rsid w:val="00756EA7"/>
    <w:rsid w:val="007573D7"/>
    <w:rsid w:val="00760B8D"/>
    <w:rsid w:val="00761701"/>
    <w:rsid w:val="00761AB7"/>
    <w:rsid w:val="007635E9"/>
    <w:rsid w:val="00763A67"/>
    <w:rsid w:val="00765B2A"/>
    <w:rsid w:val="00765BBD"/>
    <w:rsid w:val="0076740C"/>
    <w:rsid w:val="00770167"/>
    <w:rsid w:val="007717A3"/>
    <w:rsid w:val="00772DF0"/>
    <w:rsid w:val="007739D5"/>
    <w:rsid w:val="00775992"/>
    <w:rsid w:val="0077686F"/>
    <w:rsid w:val="00777650"/>
    <w:rsid w:val="00781C24"/>
    <w:rsid w:val="00782675"/>
    <w:rsid w:val="00782ECC"/>
    <w:rsid w:val="007836D3"/>
    <w:rsid w:val="00783872"/>
    <w:rsid w:val="00783A34"/>
    <w:rsid w:val="007868A3"/>
    <w:rsid w:val="00786FA5"/>
    <w:rsid w:val="00787ECD"/>
    <w:rsid w:val="00790B2F"/>
    <w:rsid w:val="00792AC7"/>
    <w:rsid w:val="00792C95"/>
    <w:rsid w:val="00792DCB"/>
    <w:rsid w:val="00793031"/>
    <w:rsid w:val="00793F11"/>
    <w:rsid w:val="0079415D"/>
    <w:rsid w:val="00794257"/>
    <w:rsid w:val="0079448D"/>
    <w:rsid w:val="007945A6"/>
    <w:rsid w:val="00795A22"/>
    <w:rsid w:val="007A20B3"/>
    <w:rsid w:val="007A2216"/>
    <w:rsid w:val="007A39D2"/>
    <w:rsid w:val="007A4BC2"/>
    <w:rsid w:val="007A53E3"/>
    <w:rsid w:val="007A68E9"/>
    <w:rsid w:val="007A6BDB"/>
    <w:rsid w:val="007A73C9"/>
    <w:rsid w:val="007B0755"/>
    <w:rsid w:val="007B0FA8"/>
    <w:rsid w:val="007B19E9"/>
    <w:rsid w:val="007B206D"/>
    <w:rsid w:val="007B397A"/>
    <w:rsid w:val="007B4F48"/>
    <w:rsid w:val="007B525A"/>
    <w:rsid w:val="007B5578"/>
    <w:rsid w:val="007B5E52"/>
    <w:rsid w:val="007C1DAD"/>
    <w:rsid w:val="007C224E"/>
    <w:rsid w:val="007C2265"/>
    <w:rsid w:val="007C2FB1"/>
    <w:rsid w:val="007C36DF"/>
    <w:rsid w:val="007C5791"/>
    <w:rsid w:val="007C59EA"/>
    <w:rsid w:val="007C6B52"/>
    <w:rsid w:val="007C7A25"/>
    <w:rsid w:val="007D0A97"/>
    <w:rsid w:val="007D16C5"/>
    <w:rsid w:val="007D1FBF"/>
    <w:rsid w:val="007D2AD9"/>
    <w:rsid w:val="007D3D87"/>
    <w:rsid w:val="007D4458"/>
    <w:rsid w:val="007D711B"/>
    <w:rsid w:val="007D7A39"/>
    <w:rsid w:val="007D7B2E"/>
    <w:rsid w:val="007E3A06"/>
    <w:rsid w:val="007E4BC1"/>
    <w:rsid w:val="007E5C0D"/>
    <w:rsid w:val="007E6709"/>
    <w:rsid w:val="007E686A"/>
    <w:rsid w:val="007E6B6E"/>
    <w:rsid w:val="007E7310"/>
    <w:rsid w:val="007F1A98"/>
    <w:rsid w:val="007F2959"/>
    <w:rsid w:val="007F3045"/>
    <w:rsid w:val="0080003E"/>
    <w:rsid w:val="008012B1"/>
    <w:rsid w:val="00801603"/>
    <w:rsid w:val="00801CCD"/>
    <w:rsid w:val="00801FF0"/>
    <w:rsid w:val="008026DE"/>
    <w:rsid w:val="00802C42"/>
    <w:rsid w:val="008036B6"/>
    <w:rsid w:val="008047E6"/>
    <w:rsid w:val="00804997"/>
    <w:rsid w:val="00804B6F"/>
    <w:rsid w:val="00804CCC"/>
    <w:rsid w:val="008052F7"/>
    <w:rsid w:val="008111EB"/>
    <w:rsid w:val="008118FD"/>
    <w:rsid w:val="00816440"/>
    <w:rsid w:val="00816D90"/>
    <w:rsid w:val="00816EEE"/>
    <w:rsid w:val="00816F65"/>
    <w:rsid w:val="00816F6E"/>
    <w:rsid w:val="0081794B"/>
    <w:rsid w:val="00822F23"/>
    <w:rsid w:val="00822F24"/>
    <w:rsid w:val="008241AF"/>
    <w:rsid w:val="00824C15"/>
    <w:rsid w:val="0082533E"/>
    <w:rsid w:val="00825DD2"/>
    <w:rsid w:val="00827630"/>
    <w:rsid w:val="008303AA"/>
    <w:rsid w:val="0083054B"/>
    <w:rsid w:val="008309C7"/>
    <w:rsid w:val="00833067"/>
    <w:rsid w:val="0083393A"/>
    <w:rsid w:val="008346DE"/>
    <w:rsid w:val="00834D85"/>
    <w:rsid w:val="00835010"/>
    <w:rsid w:val="00835702"/>
    <w:rsid w:val="008371E9"/>
    <w:rsid w:val="00837F6A"/>
    <w:rsid w:val="00840B2E"/>
    <w:rsid w:val="00840FAD"/>
    <w:rsid w:val="00841529"/>
    <w:rsid w:val="00842186"/>
    <w:rsid w:val="0084280C"/>
    <w:rsid w:val="0084440E"/>
    <w:rsid w:val="00844FE9"/>
    <w:rsid w:val="008466E8"/>
    <w:rsid w:val="0085007C"/>
    <w:rsid w:val="00852046"/>
    <w:rsid w:val="00853771"/>
    <w:rsid w:val="00853C4F"/>
    <w:rsid w:val="0085419A"/>
    <w:rsid w:val="008549AB"/>
    <w:rsid w:val="0085518A"/>
    <w:rsid w:val="00855AE7"/>
    <w:rsid w:val="00857A54"/>
    <w:rsid w:val="0086033B"/>
    <w:rsid w:val="0086092B"/>
    <w:rsid w:val="00862480"/>
    <w:rsid w:val="00862FE4"/>
    <w:rsid w:val="0086389A"/>
    <w:rsid w:val="00864108"/>
    <w:rsid w:val="00864A38"/>
    <w:rsid w:val="00865523"/>
    <w:rsid w:val="008657DD"/>
    <w:rsid w:val="00865857"/>
    <w:rsid w:val="00866D99"/>
    <w:rsid w:val="00870A9E"/>
    <w:rsid w:val="0087133E"/>
    <w:rsid w:val="00872918"/>
    <w:rsid w:val="00872ED1"/>
    <w:rsid w:val="00873264"/>
    <w:rsid w:val="00873E6B"/>
    <w:rsid w:val="00875AA0"/>
    <w:rsid w:val="0087605E"/>
    <w:rsid w:val="00877A47"/>
    <w:rsid w:val="00877D28"/>
    <w:rsid w:val="00880956"/>
    <w:rsid w:val="00881E09"/>
    <w:rsid w:val="008826D9"/>
    <w:rsid w:val="00883274"/>
    <w:rsid w:val="0088570E"/>
    <w:rsid w:val="00887533"/>
    <w:rsid w:val="008908C4"/>
    <w:rsid w:val="00891748"/>
    <w:rsid w:val="008930FB"/>
    <w:rsid w:val="00893EEE"/>
    <w:rsid w:val="00897DF1"/>
    <w:rsid w:val="00897FA0"/>
    <w:rsid w:val="00897FD8"/>
    <w:rsid w:val="008A0D43"/>
    <w:rsid w:val="008A36F2"/>
    <w:rsid w:val="008A3A81"/>
    <w:rsid w:val="008A4FD3"/>
    <w:rsid w:val="008A509F"/>
    <w:rsid w:val="008A5CAC"/>
    <w:rsid w:val="008A5F73"/>
    <w:rsid w:val="008A767E"/>
    <w:rsid w:val="008A786B"/>
    <w:rsid w:val="008B14B9"/>
    <w:rsid w:val="008B1B43"/>
    <w:rsid w:val="008B1FEE"/>
    <w:rsid w:val="008B3579"/>
    <w:rsid w:val="008B3865"/>
    <w:rsid w:val="008B3A63"/>
    <w:rsid w:val="008B3AA9"/>
    <w:rsid w:val="008B3BA8"/>
    <w:rsid w:val="008B3BAE"/>
    <w:rsid w:val="008B5E32"/>
    <w:rsid w:val="008B681B"/>
    <w:rsid w:val="008B6EF5"/>
    <w:rsid w:val="008B7A7F"/>
    <w:rsid w:val="008C4AC9"/>
    <w:rsid w:val="008D02ED"/>
    <w:rsid w:val="008D05CC"/>
    <w:rsid w:val="008D13B5"/>
    <w:rsid w:val="008D2049"/>
    <w:rsid w:val="008D30BA"/>
    <w:rsid w:val="008D4C08"/>
    <w:rsid w:val="008D4ECA"/>
    <w:rsid w:val="008D5B44"/>
    <w:rsid w:val="008D7B6A"/>
    <w:rsid w:val="008D7CF4"/>
    <w:rsid w:val="008E0402"/>
    <w:rsid w:val="008E2979"/>
    <w:rsid w:val="008E2B2D"/>
    <w:rsid w:val="008E2DB0"/>
    <w:rsid w:val="008E3102"/>
    <w:rsid w:val="008E44AE"/>
    <w:rsid w:val="008E44D8"/>
    <w:rsid w:val="008E4A03"/>
    <w:rsid w:val="008E4AB7"/>
    <w:rsid w:val="008E55B8"/>
    <w:rsid w:val="008E6833"/>
    <w:rsid w:val="008E7654"/>
    <w:rsid w:val="008F0240"/>
    <w:rsid w:val="008F0C1E"/>
    <w:rsid w:val="008F0F2B"/>
    <w:rsid w:val="008F2936"/>
    <w:rsid w:val="008F4405"/>
    <w:rsid w:val="008F5CA1"/>
    <w:rsid w:val="008F7440"/>
    <w:rsid w:val="008F77BE"/>
    <w:rsid w:val="008F7B63"/>
    <w:rsid w:val="009008DB"/>
    <w:rsid w:val="00903BC7"/>
    <w:rsid w:val="00903C32"/>
    <w:rsid w:val="009050D9"/>
    <w:rsid w:val="00910045"/>
    <w:rsid w:val="009103D1"/>
    <w:rsid w:val="00911A75"/>
    <w:rsid w:val="00912BD5"/>
    <w:rsid w:val="0091363A"/>
    <w:rsid w:val="00914F80"/>
    <w:rsid w:val="00916261"/>
    <w:rsid w:val="009167E9"/>
    <w:rsid w:val="00916B16"/>
    <w:rsid w:val="009173B9"/>
    <w:rsid w:val="0092296B"/>
    <w:rsid w:val="0092338D"/>
    <w:rsid w:val="00924FE7"/>
    <w:rsid w:val="00925372"/>
    <w:rsid w:val="00925CBE"/>
    <w:rsid w:val="009271D4"/>
    <w:rsid w:val="0093335D"/>
    <w:rsid w:val="009342E4"/>
    <w:rsid w:val="00934C33"/>
    <w:rsid w:val="0093613E"/>
    <w:rsid w:val="00936333"/>
    <w:rsid w:val="00937486"/>
    <w:rsid w:val="0094014D"/>
    <w:rsid w:val="00941DB4"/>
    <w:rsid w:val="00943026"/>
    <w:rsid w:val="009442CE"/>
    <w:rsid w:val="0094503F"/>
    <w:rsid w:val="00945245"/>
    <w:rsid w:val="009522FA"/>
    <w:rsid w:val="00952DA2"/>
    <w:rsid w:val="00953F86"/>
    <w:rsid w:val="009545AB"/>
    <w:rsid w:val="00954A56"/>
    <w:rsid w:val="00956102"/>
    <w:rsid w:val="00957105"/>
    <w:rsid w:val="00960983"/>
    <w:rsid w:val="00960C35"/>
    <w:rsid w:val="00961157"/>
    <w:rsid w:val="00962884"/>
    <w:rsid w:val="00964316"/>
    <w:rsid w:val="009666FA"/>
    <w:rsid w:val="00966B81"/>
    <w:rsid w:val="00966DD0"/>
    <w:rsid w:val="009671DD"/>
    <w:rsid w:val="00967367"/>
    <w:rsid w:val="00970AEE"/>
    <w:rsid w:val="00970E2A"/>
    <w:rsid w:val="00971EB2"/>
    <w:rsid w:val="0097301E"/>
    <w:rsid w:val="009731BC"/>
    <w:rsid w:val="00973696"/>
    <w:rsid w:val="00973C90"/>
    <w:rsid w:val="009748DA"/>
    <w:rsid w:val="009762DC"/>
    <w:rsid w:val="00976B45"/>
    <w:rsid w:val="00981486"/>
    <w:rsid w:val="00981745"/>
    <w:rsid w:val="0098176F"/>
    <w:rsid w:val="00981FE9"/>
    <w:rsid w:val="009820FA"/>
    <w:rsid w:val="0098304E"/>
    <w:rsid w:val="00983D68"/>
    <w:rsid w:val="00984A53"/>
    <w:rsid w:val="00985226"/>
    <w:rsid w:val="009865EF"/>
    <w:rsid w:val="0098677F"/>
    <w:rsid w:val="00987135"/>
    <w:rsid w:val="00987465"/>
    <w:rsid w:val="00987BB2"/>
    <w:rsid w:val="009915C8"/>
    <w:rsid w:val="00991AD8"/>
    <w:rsid w:val="00993010"/>
    <w:rsid w:val="00994BF7"/>
    <w:rsid w:val="009955A6"/>
    <w:rsid w:val="0099573C"/>
    <w:rsid w:val="00996132"/>
    <w:rsid w:val="00996627"/>
    <w:rsid w:val="009A0775"/>
    <w:rsid w:val="009A169F"/>
    <w:rsid w:val="009A1E3D"/>
    <w:rsid w:val="009A224B"/>
    <w:rsid w:val="009A3A80"/>
    <w:rsid w:val="009A51C3"/>
    <w:rsid w:val="009A58E1"/>
    <w:rsid w:val="009A61C1"/>
    <w:rsid w:val="009A7420"/>
    <w:rsid w:val="009B2118"/>
    <w:rsid w:val="009B22F8"/>
    <w:rsid w:val="009B2FEB"/>
    <w:rsid w:val="009B3A13"/>
    <w:rsid w:val="009B3B4D"/>
    <w:rsid w:val="009B3D7B"/>
    <w:rsid w:val="009B4615"/>
    <w:rsid w:val="009B6009"/>
    <w:rsid w:val="009B6794"/>
    <w:rsid w:val="009B6A0B"/>
    <w:rsid w:val="009B6CA3"/>
    <w:rsid w:val="009C05F0"/>
    <w:rsid w:val="009C06DD"/>
    <w:rsid w:val="009C0763"/>
    <w:rsid w:val="009C09DF"/>
    <w:rsid w:val="009C17DD"/>
    <w:rsid w:val="009C38ED"/>
    <w:rsid w:val="009C39A0"/>
    <w:rsid w:val="009C3BB6"/>
    <w:rsid w:val="009C47C7"/>
    <w:rsid w:val="009C4B31"/>
    <w:rsid w:val="009C6739"/>
    <w:rsid w:val="009C691D"/>
    <w:rsid w:val="009C7720"/>
    <w:rsid w:val="009D07BB"/>
    <w:rsid w:val="009D1C89"/>
    <w:rsid w:val="009D2BF8"/>
    <w:rsid w:val="009D7139"/>
    <w:rsid w:val="009E316A"/>
    <w:rsid w:val="009E5F33"/>
    <w:rsid w:val="009E75F6"/>
    <w:rsid w:val="009E7A85"/>
    <w:rsid w:val="009E7CCB"/>
    <w:rsid w:val="009F115F"/>
    <w:rsid w:val="009F15E4"/>
    <w:rsid w:val="009F290D"/>
    <w:rsid w:val="009F33BC"/>
    <w:rsid w:val="009F4626"/>
    <w:rsid w:val="009F490A"/>
    <w:rsid w:val="009F4D17"/>
    <w:rsid w:val="009F5490"/>
    <w:rsid w:val="009F645C"/>
    <w:rsid w:val="009F65CD"/>
    <w:rsid w:val="00A01AEA"/>
    <w:rsid w:val="00A03DE3"/>
    <w:rsid w:val="00A04C9E"/>
    <w:rsid w:val="00A060EB"/>
    <w:rsid w:val="00A0744C"/>
    <w:rsid w:val="00A10A5D"/>
    <w:rsid w:val="00A11902"/>
    <w:rsid w:val="00A124A1"/>
    <w:rsid w:val="00A128AC"/>
    <w:rsid w:val="00A1296E"/>
    <w:rsid w:val="00A1421B"/>
    <w:rsid w:val="00A1594C"/>
    <w:rsid w:val="00A16071"/>
    <w:rsid w:val="00A217A1"/>
    <w:rsid w:val="00A21BCE"/>
    <w:rsid w:val="00A23AFA"/>
    <w:rsid w:val="00A24816"/>
    <w:rsid w:val="00A30EB9"/>
    <w:rsid w:val="00A31B3E"/>
    <w:rsid w:val="00A328A4"/>
    <w:rsid w:val="00A33ED4"/>
    <w:rsid w:val="00A34E66"/>
    <w:rsid w:val="00A356EE"/>
    <w:rsid w:val="00A36206"/>
    <w:rsid w:val="00A36E2A"/>
    <w:rsid w:val="00A3774B"/>
    <w:rsid w:val="00A37950"/>
    <w:rsid w:val="00A37AA4"/>
    <w:rsid w:val="00A407C1"/>
    <w:rsid w:val="00A40C58"/>
    <w:rsid w:val="00A415B5"/>
    <w:rsid w:val="00A41CE8"/>
    <w:rsid w:val="00A42F96"/>
    <w:rsid w:val="00A43E73"/>
    <w:rsid w:val="00A44832"/>
    <w:rsid w:val="00A44AF7"/>
    <w:rsid w:val="00A44E9D"/>
    <w:rsid w:val="00A464C3"/>
    <w:rsid w:val="00A47122"/>
    <w:rsid w:val="00A471BD"/>
    <w:rsid w:val="00A515AC"/>
    <w:rsid w:val="00A5162F"/>
    <w:rsid w:val="00A51A76"/>
    <w:rsid w:val="00A52E1D"/>
    <w:rsid w:val="00A532F3"/>
    <w:rsid w:val="00A5355C"/>
    <w:rsid w:val="00A53A18"/>
    <w:rsid w:val="00A53A43"/>
    <w:rsid w:val="00A53AE2"/>
    <w:rsid w:val="00A5512E"/>
    <w:rsid w:val="00A553EB"/>
    <w:rsid w:val="00A5611A"/>
    <w:rsid w:val="00A60DFF"/>
    <w:rsid w:val="00A61657"/>
    <w:rsid w:val="00A617A5"/>
    <w:rsid w:val="00A61FCE"/>
    <w:rsid w:val="00A62CE2"/>
    <w:rsid w:val="00A63932"/>
    <w:rsid w:val="00A63DBC"/>
    <w:rsid w:val="00A64167"/>
    <w:rsid w:val="00A64693"/>
    <w:rsid w:val="00A649CB"/>
    <w:rsid w:val="00A651CE"/>
    <w:rsid w:val="00A656C5"/>
    <w:rsid w:val="00A6758F"/>
    <w:rsid w:val="00A705F1"/>
    <w:rsid w:val="00A70753"/>
    <w:rsid w:val="00A70CB1"/>
    <w:rsid w:val="00A7103C"/>
    <w:rsid w:val="00A71051"/>
    <w:rsid w:val="00A71D60"/>
    <w:rsid w:val="00A71EC8"/>
    <w:rsid w:val="00A731C9"/>
    <w:rsid w:val="00A7359A"/>
    <w:rsid w:val="00A73A28"/>
    <w:rsid w:val="00A75680"/>
    <w:rsid w:val="00A75A79"/>
    <w:rsid w:val="00A76D04"/>
    <w:rsid w:val="00A801F3"/>
    <w:rsid w:val="00A81DC0"/>
    <w:rsid w:val="00A82EAE"/>
    <w:rsid w:val="00A83047"/>
    <w:rsid w:val="00A8489E"/>
    <w:rsid w:val="00A85327"/>
    <w:rsid w:val="00A85422"/>
    <w:rsid w:val="00A87351"/>
    <w:rsid w:val="00A8765C"/>
    <w:rsid w:val="00A9153E"/>
    <w:rsid w:val="00A92135"/>
    <w:rsid w:val="00A92334"/>
    <w:rsid w:val="00A93A55"/>
    <w:rsid w:val="00A9411C"/>
    <w:rsid w:val="00A95EF4"/>
    <w:rsid w:val="00A96F05"/>
    <w:rsid w:val="00A97280"/>
    <w:rsid w:val="00AA07E6"/>
    <w:rsid w:val="00AA0DFB"/>
    <w:rsid w:val="00AA1E74"/>
    <w:rsid w:val="00AA25C7"/>
    <w:rsid w:val="00AA38D3"/>
    <w:rsid w:val="00AA5FEC"/>
    <w:rsid w:val="00AA684D"/>
    <w:rsid w:val="00AA6E6C"/>
    <w:rsid w:val="00AA71D2"/>
    <w:rsid w:val="00AA7D14"/>
    <w:rsid w:val="00AB06A0"/>
    <w:rsid w:val="00AB17F4"/>
    <w:rsid w:val="00AB44AA"/>
    <w:rsid w:val="00AB4C9F"/>
    <w:rsid w:val="00AB660F"/>
    <w:rsid w:val="00AB6925"/>
    <w:rsid w:val="00AB7CD8"/>
    <w:rsid w:val="00AC076E"/>
    <w:rsid w:val="00AC1A5B"/>
    <w:rsid w:val="00AC29F3"/>
    <w:rsid w:val="00AC38C9"/>
    <w:rsid w:val="00AC4733"/>
    <w:rsid w:val="00AC62BF"/>
    <w:rsid w:val="00AC744B"/>
    <w:rsid w:val="00AC75DA"/>
    <w:rsid w:val="00AD324A"/>
    <w:rsid w:val="00AD324C"/>
    <w:rsid w:val="00AD3704"/>
    <w:rsid w:val="00AD53BE"/>
    <w:rsid w:val="00AD57F5"/>
    <w:rsid w:val="00AD7A1A"/>
    <w:rsid w:val="00AE1DDC"/>
    <w:rsid w:val="00AE2754"/>
    <w:rsid w:val="00AE37CF"/>
    <w:rsid w:val="00AE459B"/>
    <w:rsid w:val="00AE6761"/>
    <w:rsid w:val="00AF0CA9"/>
    <w:rsid w:val="00AF1B3A"/>
    <w:rsid w:val="00AF228A"/>
    <w:rsid w:val="00AF2C52"/>
    <w:rsid w:val="00AF2DCF"/>
    <w:rsid w:val="00AF3F9D"/>
    <w:rsid w:val="00AF3FC4"/>
    <w:rsid w:val="00AF459F"/>
    <w:rsid w:val="00AF48DF"/>
    <w:rsid w:val="00AF7F4E"/>
    <w:rsid w:val="00B000C4"/>
    <w:rsid w:val="00B011FF"/>
    <w:rsid w:val="00B02181"/>
    <w:rsid w:val="00B04F1C"/>
    <w:rsid w:val="00B1014D"/>
    <w:rsid w:val="00B10185"/>
    <w:rsid w:val="00B118D0"/>
    <w:rsid w:val="00B118FE"/>
    <w:rsid w:val="00B11D79"/>
    <w:rsid w:val="00B13901"/>
    <w:rsid w:val="00B13976"/>
    <w:rsid w:val="00B177DE"/>
    <w:rsid w:val="00B17DD4"/>
    <w:rsid w:val="00B20C19"/>
    <w:rsid w:val="00B214D2"/>
    <w:rsid w:val="00B231E5"/>
    <w:rsid w:val="00B24C4C"/>
    <w:rsid w:val="00B25360"/>
    <w:rsid w:val="00B256F7"/>
    <w:rsid w:val="00B26623"/>
    <w:rsid w:val="00B304A0"/>
    <w:rsid w:val="00B30AF6"/>
    <w:rsid w:val="00B30FA0"/>
    <w:rsid w:val="00B310DD"/>
    <w:rsid w:val="00B3171C"/>
    <w:rsid w:val="00B31BBF"/>
    <w:rsid w:val="00B32E97"/>
    <w:rsid w:val="00B33BBF"/>
    <w:rsid w:val="00B33C54"/>
    <w:rsid w:val="00B3423A"/>
    <w:rsid w:val="00B348F8"/>
    <w:rsid w:val="00B3549C"/>
    <w:rsid w:val="00B379C5"/>
    <w:rsid w:val="00B40823"/>
    <w:rsid w:val="00B41559"/>
    <w:rsid w:val="00B41BD9"/>
    <w:rsid w:val="00B44C47"/>
    <w:rsid w:val="00B45703"/>
    <w:rsid w:val="00B46551"/>
    <w:rsid w:val="00B46BCA"/>
    <w:rsid w:val="00B46F8E"/>
    <w:rsid w:val="00B47160"/>
    <w:rsid w:val="00B478F9"/>
    <w:rsid w:val="00B47D91"/>
    <w:rsid w:val="00B524BC"/>
    <w:rsid w:val="00B55E78"/>
    <w:rsid w:val="00B6065C"/>
    <w:rsid w:val="00B60998"/>
    <w:rsid w:val="00B619C1"/>
    <w:rsid w:val="00B62A2E"/>
    <w:rsid w:val="00B63903"/>
    <w:rsid w:val="00B64D67"/>
    <w:rsid w:val="00B655C1"/>
    <w:rsid w:val="00B665C9"/>
    <w:rsid w:val="00B66714"/>
    <w:rsid w:val="00B67B5C"/>
    <w:rsid w:val="00B67E86"/>
    <w:rsid w:val="00B70F0C"/>
    <w:rsid w:val="00B71176"/>
    <w:rsid w:val="00B7151F"/>
    <w:rsid w:val="00B72514"/>
    <w:rsid w:val="00B738EC"/>
    <w:rsid w:val="00B74CA9"/>
    <w:rsid w:val="00B75BE6"/>
    <w:rsid w:val="00B801FD"/>
    <w:rsid w:val="00B80B85"/>
    <w:rsid w:val="00B8193D"/>
    <w:rsid w:val="00B83467"/>
    <w:rsid w:val="00B837D7"/>
    <w:rsid w:val="00B8481E"/>
    <w:rsid w:val="00B84F84"/>
    <w:rsid w:val="00B851E6"/>
    <w:rsid w:val="00B85381"/>
    <w:rsid w:val="00B93B0F"/>
    <w:rsid w:val="00B947B3"/>
    <w:rsid w:val="00B95D74"/>
    <w:rsid w:val="00B96C70"/>
    <w:rsid w:val="00B97472"/>
    <w:rsid w:val="00BA33D6"/>
    <w:rsid w:val="00BA369F"/>
    <w:rsid w:val="00BA474F"/>
    <w:rsid w:val="00BA5879"/>
    <w:rsid w:val="00BA635B"/>
    <w:rsid w:val="00BA65E2"/>
    <w:rsid w:val="00BA6C65"/>
    <w:rsid w:val="00BA71E7"/>
    <w:rsid w:val="00BA7369"/>
    <w:rsid w:val="00BB0622"/>
    <w:rsid w:val="00BB062D"/>
    <w:rsid w:val="00BB19F0"/>
    <w:rsid w:val="00BB3155"/>
    <w:rsid w:val="00BB41D7"/>
    <w:rsid w:val="00BB71A0"/>
    <w:rsid w:val="00BB73C4"/>
    <w:rsid w:val="00BC01E8"/>
    <w:rsid w:val="00BC0B2C"/>
    <w:rsid w:val="00BC1605"/>
    <w:rsid w:val="00BC1A6E"/>
    <w:rsid w:val="00BC4A2E"/>
    <w:rsid w:val="00BC54D7"/>
    <w:rsid w:val="00BC69CC"/>
    <w:rsid w:val="00BC72F5"/>
    <w:rsid w:val="00BC7423"/>
    <w:rsid w:val="00BC77C1"/>
    <w:rsid w:val="00BC7B2F"/>
    <w:rsid w:val="00BD037A"/>
    <w:rsid w:val="00BD0B63"/>
    <w:rsid w:val="00BD2534"/>
    <w:rsid w:val="00BD27AF"/>
    <w:rsid w:val="00BD38FA"/>
    <w:rsid w:val="00BD39F8"/>
    <w:rsid w:val="00BD5DD5"/>
    <w:rsid w:val="00BD6618"/>
    <w:rsid w:val="00BE0B56"/>
    <w:rsid w:val="00BE119A"/>
    <w:rsid w:val="00BE1404"/>
    <w:rsid w:val="00BE1C34"/>
    <w:rsid w:val="00BE21E6"/>
    <w:rsid w:val="00BE2AEB"/>
    <w:rsid w:val="00BE2F80"/>
    <w:rsid w:val="00BE36F1"/>
    <w:rsid w:val="00BE5149"/>
    <w:rsid w:val="00BE565E"/>
    <w:rsid w:val="00BE5844"/>
    <w:rsid w:val="00BE6783"/>
    <w:rsid w:val="00BE7A48"/>
    <w:rsid w:val="00BF0E0B"/>
    <w:rsid w:val="00BF12B0"/>
    <w:rsid w:val="00BF354E"/>
    <w:rsid w:val="00BF3D03"/>
    <w:rsid w:val="00BF5939"/>
    <w:rsid w:val="00BF5CC0"/>
    <w:rsid w:val="00BF7D3D"/>
    <w:rsid w:val="00C00DEB"/>
    <w:rsid w:val="00C01FC3"/>
    <w:rsid w:val="00C02B87"/>
    <w:rsid w:val="00C02D3E"/>
    <w:rsid w:val="00C03A96"/>
    <w:rsid w:val="00C042A0"/>
    <w:rsid w:val="00C048A9"/>
    <w:rsid w:val="00C05AB0"/>
    <w:rsid w:val="00C06ACA"/>
    <w:rsid w:val="00C1055C"/>
    <w:rsid w:val="00C11CE7"/>
    <w:rsid w:val="00C1479B"/>
    <w:rsid w:val="00C170BB"/>
    <w:rsid w:val="00C1724B"/>
    <w:rsid w:val="00C174D7"/>
    <w:rsid w:val="00C20863"/>
    <w:rsid w:val="00C21447"/>
    <w:rsid w:val="00C23684"/>
    <w:rsid w:val="00C2396F"/>
    <w:rsid w:val="00C24B06"/>
    <w:rsid w:val="00C27C25"/>
    <w:rsid w:val="00C309BF"/>
    <w:rsid w:val="00C316D6"/>
    <w:rsid w:val="00C31E49"/>
    <w:rsid w:val="00C32017"/>
    <w:rsid w:val="00C33593"/>
    <w:rsid w:val="00C35312"/>
    <w:rsid w:val="00C4086D"/>
    <w:rsid w:val="00C43E69"/>
    <w:rsid w:val="00C43F12"/>
    <w:rsid w:val="00C447C2"/>
    <w:rsid w:val="00C46227"/>
    <w:rsid w:val="00C52102"/>
    <w:rsid w:val="00C522E8"/>
    <w:rsid w:val="00C55052"/>
    <w:rsid w:val="00C555F2"/>
    <w:rsid w:val="00C60A82"/>
    <w:rsid w:val="00C61D20"/>
    <w:rsid w:val="00C629E9"/>
    <w:rsid w:val="00C63234"/>
    <w:rsid w:val="00C64DEA"/>
    <w:rsid w:val="00C66DDD"/>
    <w:rsid w:val="00C67CA7"/>
    <w:rsid w:val="00C71ED0"/>
    <w:rsid w:val="00C72B02"/>
    <w:rsid w:val="00C73F45"/>
    <w:rsid w:val="00C75A0A"/>
    <w:rsid w:val="00C75F88"/>
    <w:rsid w:val="00C76454"/>
    <w:rsid w:val="00C807B8"/>
    <w:rsid w:val="00C83B6D"/>
    <w:rsid w:val="00C83E08"/>
    <w:rsid w:val="00C84A38"/>
    <w:rsid w:val="00C85256"/>
    <w:rsid w:val="00C9075C"/>
    <w:rsid w:val="00C92E65"/>
    <w:rsid w:val="00C94452"/>
    <w:rsid w:val="00C951D8"/>
    <w:rsid w:val="00C9585D"/>
    <w:rsid w:val="00C964C9"/>
    <w:rsid w:val="00C96FF2"/>
    <w:rsid w:val="00CA04DA"/>
    <w:rsid w:val="00CA0E3C"/>
    <w:rsid w:val="00CA1896"/>
    <w:rsid w:val="00CA2D7A"/>
    <w:rsid w:val="00CA35BA"/>
    <w:rsid w:val="00CA4915"/>
    <w:rsid w:val="00CA4B94"/>
    <w:rsid w:val="00CA6528"/>
    <w:rsid w:val="00CA740C"/>
    <w:rsid w:val="00CB0EB6"/>
    <w:rsid w:val="00CB18C5"/>
    <w:rsid w:val="00CB19AC"/>
    <w:rsid w:val="00CB3DCC"/>
    <w:rsid w:val="00CB4E43"/>
    <w:rsid w:val="00CB53A5"/>
    <w:rsid w:val="00CB57CF"/>
    <w:rsid w:val="00CB5B28"/>
    <w:rsid w:val="00CB6CFA"/>
    <w:rsid w:val="00CB7865"/>
    <w:rsid w:val="00CC280F"/>
    <w:rsid w:val="00CC2872"/>
    <w:rsid w:val="00CC33F9"/>
    <w:rsid w:val="00CC5E8C"/>
    <w:rsid w:val="00CC7AF1"/>
    <w:rsid w:val="00CD2B1F"/>
    <w:rsid w:val="00CD49C1"/>
    <w:rsid w:val="00CD6442"/>
    <w:rsid w:val="00CD770C"/>
    <w:rsid w:val="00CE0411"/>
    <w:rsid w:val="00CE0E28"/>
    <w:rsid w:val="00CE2093"/>
    <w:rsid w:val="00CE2BF8"/>
    <w:rsid w:val="00CE363F"/>
    <w:rsid w:val="00CE38C1"/>
    <w:rsid w:val="00CE4264"/>
    <w:rsid w:val="00CE555D"/>
    <w:rsid w:val="00CE688A"/>
    <w:rsid w:val="00CF3F8E"/>
    <w:rsid w:val="00CF4864"/>
    <w:rsid w:val="00CF501B"/>
    <w:rsid w:val="00CF5371"/>
    <w:rsid w:val="00CF7177"/>
    <w:rsid w:val="00D00CC7"/>
    <w:rsid w:val="00D016AD"/>
    <w:rsid w:val="00D017D9"/>
    <w:rsid w:val="00D03005"/>
    <w:rsid w:val="00D0323A"/>
    <w:rsid w:val="00D041CF"/>
    <w:rsid w:val="00D04A28"/>
    <w:rsid w:val="00D04E17"/>
    <w:rsid w:val="00D0559F"/>
    <w:rsid w:val="00D058F3"/>
    <w:rsid w:val="00D06807"/>
    <w:rsid w:val="00D0736F"/>
    <w:rsid w:val="00D077E9"/>
    <w:rsid w:val="00D11D7A"/>
    <w:rsid w:val="00D13C79"/>
    <w:rsid w:val="00D1432B"/>
    <w:rsid w:val="00D1589B"/>
    <w:rsid w:val="00D15CF5"/>
    <w:rsid w:val="00D15E99"/>
    <w:rsid w:val="00D16334"/>
    <w:rsid w:val="00D167BE"/>
    <w:rsid w:val="00D16BCC"/>
    <w:rsid w:val="00D16F3B"/>
    <w:rsid w:val="00D20FB7"/>
    <w:rsid w:val="00D21A77"/>
    <w:rsid w:val="00D22081"/>
    <w:rsid w:val="00D23352"/>
    <w:rsid w:val="00D2416C"/>
    <w:rsid w:val="00D24316"/>
    <w:rsid w:val="00D25569"/>
    <w:rsid w:val="00D26F21"/>
    <w:rsid w:val="00D300E5"/>
    <w:rsid w:val="00D3020F"/>
    <w:rsid w:val="00D343A7"/>
    <w:rsid w:val="00D37446"/>
    <w:rsid w:val="00D401D0"/>
    <w:rsid w:val="00D419C2"/>
    <w:rsid w:val="00D41D0B"/>
    <w:rsid w:val="00D42CB7"/>
    <w:rsid w:val="00D43034"/>
    <w:rsid w:val="00D44323"/>
    <w:rsid w:val="00D44956"/>
    <w:rsid w:val="00D450F7"/>
    <w:rsid w:val="00D45A59"/>
    <w:rsid w:val="00D45CD6"/>
    <w:rsid w:val="00D45F18"/>
    <w:rsid w:val="00D46C1B"/>
    <w:rsid w:val="00D4797D"/>
    <w:rsid w:val="00D47DC8"/>
    <w:rsid w:val="00D5128B"/>
    <w:rsid w:val="00D524C8"/>
    <w:rsid w:val="00D5274A"/>
    <w:rsid w:val="00D540BD"/>
    <w:rsid w:val="00D5413D"/>
    <w:rsid w:val="00D543AC"/>
    <w:rsid w:val="00D54B16"/>
    <w:rsid w:val="00D56151"/>
    <w:rsid w:val="00D570A9"/>
    <w:rsid w:val="00D5798B"/>
    <w:rsid w:val="00D60B66"/>
    <w:rsid w:val="00D615D3"/>
    <w:rsid w:val="00D616E9"/>
    <w:rsid w:val="00D638A9"/>
    <w:rsid w:val="00D65E5D"/>
    <w:rsid w:val="00D70831"/>
    <w:rsid w:val="00D70D02"/>
    <w:rsid w:val="00D73072"/>
    <w:rsid w:val="00D736E8"/>
    <w:rsid w:val="00D73BA5"/>
    <w:rsid w:val="00D73C08"/>
    <w:rsid w:val="00D74748"/>
    <w:rsid w:val="00D74A6E"/>
    <w:rsid w:val="00D750A1"/>
    <w:rsid w:val="00D75EB6"/>
    <w:rsid w:val="00D761D9"/>
    <w:rsid w:val="00D766C5"/>
    <w:rsid w:val="00D7676C"/>
    <w:rsid w:val="00D767DE"/>
    <w:rsid w:val="00D770C7"/>
    <w:rsid w:val="00D77B09"/>
    <w:rsid w:val="00D80442"/>
    <w:rsid w:val="00D80C40"/>
    <w:rsid w:val="00D82FDD"/>
    <w:rsid w:val="00D836AE"/>
    <w:rsid w:val="00D84483"/>
    <w:rsid w:val="00D8504C"/>
    <w:rsid w:val="00D8596B"/>
    <w:rsid w:val="00D85A37"/>
    <w:rsid w:val="00D866B1"/>
    <w:rsid w:val="00D86945"/>
    <w:rsid w:val="00D87B27"/>
    <w:rsid w:val="00D90290"/>
    <w:rsid w:val="00D91592"/>
    <w:rsid w:val="00D9185A"/>
    <w:rsid w:val="00D94965"/>
    <w:rsid w:val="00D96187"/>
    <w:rsid w:val="00D964EC"/>
    <w:rsid w:val="00D96CBE"/>
    <w:rsid w:val="00D97DDE"/>
    <w:rsid w:val="00DA1B01"/>
    <w:rsid w:val="00DA2351"/>
    <w:rsid w:val="00DA3611"/>
    <w:rsid w:val="00DA63EA"/>
    <w:rsid w:val="00DA6A6B"/>
    <w:rsid w:val="00DB18CE"/>
    <w:rsid w:val="00DB19C2"/>
    <w:rsid w:val="00DB292F"/>
    <w:rsid w:val="00DB4E60"/>
    <w:rsid w:val="00DB4F5D"/>
    <w:rsid w:val="00DB50F6"/>
    <w:rsid w:val="00DB7BF0"/>
    <w:rsid w:val="00DB7D8B"/>
    <w:rsid w:val="00DC05AC"/>
    <w:rsid w:val="00DC085B"/>
    <w:rsid w:val="00DC104B"/>
    <w:rsid w:val="00DC1707"/>
    <w:rsid w:val="00DC2195"/>
    <w:rsid w:val="00DC26A4"/>
    <w:rsid w:val="00DC31BD"/>
    <w:rsid w:val="00DC3595"/>
    <w:rsid w:val="00DC3B73"/>
    <w:rsid w:val="00DC64BF"/>
    <w:rsid w:val="00DC69F6"/>
    <w:rsid w:val="00DC7E25"/>
    <w:rsid w:val="00DD152F"/>
    <w:rsid w:val="00DD1815"/>
    <w:rsid w:val="00DD18F5"/>
    <w:rsid w:val="00DD2A8D"/>
    <w:rsid w:val="00DD42F9"/>
    <w:rsid w:val="00DD441D"/>
    <w:rsid w:val="00DD6CCC"/>
    <w:rsid w:val="00DD71ED"/>
    <w:rsid w:val="00DD75CD"/>
    <w:rsid w:val="00DE090D"/>
    <w:rsid w:val="00DE0B07"/>
    <w:rsid w:val="00DE0BC5"/>
    <w:rsid w:val="00DE213F"/>
    <w:rsid w:val="00DE25E4"/>
    <w:rsid w:val="00DE4256"/>
    <w:rsid w:val="00DE4586"/>
    <w:rsid w:val="00DE4FFF"/>
    <w:rsid w:val="00DE5466"/>
    <w:rsid w:val="00DE56B2"/>
    <w:rsid w:val="00DE7478"/>
    <w:rsid w:val="00DF0022"/>
    <w:rsid w:val="00DF027C"/>
    <w:rsid w:val="00DF06D7"/>
    <w:rsid w:val="00DF0C5E"/>
    <w:rsid w:val="00DF1CB5"/>
    <w:rsid w:val="00DF2199"/>
    <w:rsid w:val="00DF314E"/>
    <w:rsid w:val="00DF3AD1"/>
    <w:rsid w:val="00DF4619"/>
    <w:rsid w:val="00DF52EC"/>
    <w:rsid w:val="00DF6610"/>
    <w:rsid w:val="00DF6AAD"/>
    <w:rsid w:val="00DF6EB6"/>
    <w:rsid w:val="00E00A32"/>
    <w:rsid w:val="00E00AA2"/>
    <w:rsid w:val="00E04B90"/>
    <w:rsid w:val="00E066A5"/>
    <w:rsid w:val="00E07B9B"/>
    <w:rsid w:val="00E12574"/>
    <w:rsid w:val="00E126C2"/>
    <w:rsid w:val="00E12891"/>
    <w:rsid w:val="00E142D5"/>
    <w:rsid w:val="00E14449"/>
    <w:rsid w:val="00E1467F"/>
    <w:rsid w:val="00E14CB4"/>
    <w:rsid w:val="00E14FDF"/>
    <w:rsid w:val="00E15F75"/>
    <w:rsid w:val="00E174AB"/>
    <w:rsid w:val="00E177C3"/>
    <w:rsid w:val="00E2040E"/>
    <w:rsid w:val="00E20F70"/>
    <w:rsid w:val="00E22ACD"/>
    <w:rsid w:val="00E2369D"/>
    <w:rsid w:val="00E2481E"/>
    <w:rsid w:val="00E24B57"/>
    <w:rsid w:val="00E25A8D"/>
    <w:rsid w:val="00E266BF"/>
    <w:rsid w:val="00E26FBC"/>
    <w:rsid w:val="00E30A33"/>
    <w:rsid w:val="00E33214"/>
    <w:rsid w:val="00E33C2C"/>
    <w:rsid w:val="00E34180"/>
    <w:rsid w:val="00E34520"/>
    <w:rsid w:val="00E3496F"/>
    <w:rsid w:val="00E349D1"/>
    <w:rsid w:val="00E35519"/>
    <w:rsid w:val="00E36895"/>
    <w:rsid w:val="00E36E45"/>
    <w:rsid w:val="00E37A70"/>
    <w:rsid w:val="00E40076"/>
    <w:rsid w:val="00E40E69"/>
    <w:rsid w:val="00E4153D"/>
    <w:rsid w:val="00E42EA4"/>
    <w:rsid w:val="00E44AE7"/>
    <w:rsid w:val="00E454F0"/>
    <w:rsid w:val="00E479CB"/>
    <w:rsid w:val="00E47C53"/>
    <w:rsid w:val="00E505D1"/>
    <w:rsid w:val="00E5073A"/>
    <w:rsid w:val="00E51C3E"/>
    <w:rsid w:val="00E52EE8"/>
    <w:rsid w:val="00E53217"/>
    <w:rsid w:val="00E53A44"/>
    <w:rsid w:val="00E53EF3"/>
    <w:rsid w:val="00E53F59"/>
    <w:rsid w:val="00E578D2"/>
    <w:rsid w:val="00E60B75"/>
    <w:rsid w:val="00E618D3"/>
    <w:rsid w:val="00E620B0"/>
    <w:rsid w:val="00E625CE"/>
    <w:rsid w:val="00E63CC2"/>
    <w:rsid w:val="00E64305"/>
    <w:rsid w:val="00E648D9"/>
    <w:rsid w:val="00E6726E"/>
    <w:rsid w:val="00E67FDC"/>
    <w:rsid w:val="00E721EB"/>
    <w:rsid w:val="00E73633"/>
    <w:rsid w:val="00E7374B"/>
    <w:rsid w:val="00E739BD"/>
    <w:rsid w:val="00E767B8"/>
    <w:rsid w:val="00E81089"/>
    <w:rsid w:val="00E81B40"/>
    <w:rsid w:val="00E823D6"/>
    <w:rsid w:val="00E82E2A"/>
    <w:rsid w:val="00E835E9"/>
    <w:rsid w:val="00E8450E"/>
    <w:rsid w:val="00E8661E"/>
    <w:rsid w:val="00E86678"/>
    <w:rsid w:val="00E8697E"/>
    <w:rsid w:val="00E86F98"/>
    <w:rsid w:val="00E94842"/>
    <w:rsid w:val="00E95138"/>
    <w:rsid w:val="00E959F7"/>
    <w:rsid w:val="00E96730"/>
    <w:rsid w:val="00E97F8D"/>
    <w:rsid w:val="00EA074C"/>
    <w:rsid w:val="00EA27C8"/>
    <w:rsid w:val="00EA2F44"/>
    <w:rsid w:val="00EA3B33"/>
    <w:rsid w:val="00EA4404"/>
    <w:rsid w:val="00EA48BB"/>
    <w:rsid w:val="00EA612C"/>
    <w:rsid w:val="00EA63DD"/>
    <w:rsid w:val="00EA6507"/>
    <w:rsid w:val="00EA69BE"/>
    <w:rsid w:val="00EA6B8D"/>
    <w:rsid w:val="00EA7B19"/>
    <w:rsid w:val="00EA7D57"/>
    <w:rsid w:val="00EB1AFE"/>
    <w:rsid w:val="00EB1C32"/>
    <w:rsid w:val="00EB2BA4"/>
    <w:rsid w:val="00EB452C"/>
    <w:rsid w:val="00EB5243"/>
    <w:rsid w:val="00EB6765"/>
    <w:rsid w:val="00EB7A11"/>
    <w:rsid w:val="00EC005F"/>
    <w:rsid w:val="00EC08E3"/>
    <w:rsid w:val="00EC093A"/>
    <w:rsid w:val="00EC0A06"/>
    <w:rsid w:val="00EC232C"/>
    <w:rsid w:val="00EC3D7C"/>
    <w:rsid w:val="00EC6352"/>
    <w:rsid w:val="00ED205D"/>
    <w:rsid w:val="00ED39A8"/>
    <w:rsid w:val="00ED42C6"/>
    <w:rsid w:val="00ED4E70"/>
    <w:rsid w:val="00ED5DBD"/>
    <w:rsid w:val="00ED6F67"/>
    <w:rsid w:val="00EE2265"/>
    <w:rsid w:val="00EE2489"/>
    <w:rsid w:val="00EE2C60"/>
    <w:rsid w:val="00EE3875"/>
    <w:rsid w:val="00EE42A3"/>
    <w:rsid w:val="00EE579C"/>
    <w:rsid w:val="00EE6559"/>
    <w:rsid w:val="00EF161A"/>
    <w:rsid w:val="00EF2DE6"/>
    <w:rsid w:val="00EF3EA5"/>
    <w:rsid w:val="00EF4D00"/>
    <w:rsid w:val="00EF555B"/>
    <w:rsid w:val="00EF73E9"/>
    <w:rsid w:val="00EF749B"/>
    <w:rsid w:val="00EF74B4"/>
    <w:rsid w:val="00EF7821"/>
    <w:rsid w:val="00F0084E"/>
    <w:rsid w:val="00F021B1"/>
    <w:rsid w:val="00F027BB"/>
    <w:rsid w:val="00F0466F"/>
    <w:rsid w:val="00F049A6"/>
    <w:rsid w:val="00F1127B"/>
    <w:rsid w:val="00F11DCF"/>
    <w:rsid w:val="00F12073"/>
    <w:rsid w:val="00F12AC7"/>
    <w:rsid w:val="00F14ABC"/>
    <w:rsid w:val="00F14CB3"/>
    <w:rsid w:val="00F1590E"/>
    <w:rsid w:val="00F15DEE"/>
    <w:rsid w:val="00F162EA"/>
    <w:rsid w:val="00F16719"/>
    <w:rsid w:val="00F16E43"/>
    <w:rsid w:val="00F2033C"/>
    <w:rsid w:val="00F212D7"/>
    <w:rsid w:val="00F23AE4"/>
    <w:rsid w:val="00F24AD6"/>
    <w:rsid w:val="00F27480"/>
    <w:rsid w:val="00F279EF"/>
    <w:rsid w:val="00F27B14"/>
    <w:rsid w:val="00F3045E"/>
    <w:rsid w:val="00F31659"/>
    <w:rsid w:val="00F31D5E"/>
    <w:rsid w:val="00F33489"/>
    <w:rsid w:val="00F34336"/>
    <w:rsid w:val="00F3451C"/>
    <w:rsid w:val="00F34B35"/>
    <w:rsid w:val="00F350CD"/>
    <w:rsid w:val="00F37A59"/>
    <w:rsid w:val="00F40E80"/>
    <w:rsid w:val="00F41207"/>
    <w:rsid w:val="00F41F16"/>
    <w:rsid w:val="00F44F97"/>
    <w:rsid w:val="00F45BDC"/>
    <w:rsid w:val="00F46AB9"/>
    <w:rsid w:val="00F502DA"/>
    <w:rsid w:val="00F52D27"/>
    <w:rsid w:val="00F552F7"/>
    <w:rsid w:val="00F572E3"/>
    <w:rsid w:val="00F61837"/>
    <w:rsid w:val="00F61F32"/>
    <w:rsid w:val="00F63922"/>
    <w:rsid w:val="00F64053"/>
    <w:rsid w:val="00F650FB"/>
    <w:rsid w:val="00F675A9"/>
    <w:rsid w:val="00F7083E"/>
    <w:rsid w:val="00F71151"/>
    <w:rsid w:val="00F73167"/>
    <w:rsid w:val="00F73E59"/>
    <w:rsid w:val="00F7518B"/>
    <w:rsid w:val="00F75368"/>
    <w:rsid w:val="00F75E1F"/>
    <w:rsid w:val="00F77B2B"/>
    <w:rsid w:val="00F805AC"/>
    <w:rsid w:val="00F82639"/>
    <w:rsid w:val="00F82E91"/>
    <w:rsid w:val="00F82F37"/>
    <w:rsid w:val="00F834F4"/>
    <w:rsid w:val="00F83527"/>
    <w:rsid w:val="00F83FC5"/>
    <w:rsid w:val="00F8685F"/>
    <w:rsid w:val="00F8784D"/>
    <w:rsid w:val="00F87B15"/>
    <w:rsid w:val="00F91172"/>
    <w:rsid w:val="00F914AD"/>
    <w:rsid w:val="00F92040"/>
    <w:rsid w:val="00F923C1"/>
    <w:rsid w:val="00F94613"/>
    <w:rsid w:val="00F9557F"/>
    <w:rsid w:val="00F9604B"/>
    <w:rsid w:val="00F97AA0"/>
    <w:rsid w:val="00FA138D"/>
    <w:rsid w:val="00FA1CA5"/>
    <w:rsid w:val="00FA4501"/>
    <w:rsid w:val="00FA5DD9"/>
    <w:rsid w:val="00FA6325"/>
    <w:rsid w:val="00FA7B3E"/>
    <w:rsid w:val="00FB031A"/>
    <w:rsid w:val="00FB0889"/>
    <w:rsid w:val="00FB1257"/>
    <w:rsid w:val="00FB15B3"/>
    <w:rsid w:val="00FB31F1"/>
    <w:rsid w:val="00FB4043"/>
    <w:rsid w:val="00FB412A"/>
    <w:rsid w:val="00FB4BE4"/>
    <w:rsid w:val="00FB4FFB"/>
    <w:rsid w:val="00FB5C36"/>
    <w:rsid w:val="00FB5DB6"/>
    <w:rsid w:val="00FB74DF"/>
    <w:rsid w:val="00FC359B"/>
    <w:rsid w:val="00FC5D4D"/>
    <w:rsid w:val="00FC60F2"/>
    <w:rsid w:val="00FD1964"/>
    <w:rsid w:val="00FD1B21"/>
    <w:rsid w:val="00FD3FF7"/>
    <w:rsid w:val="00FD4841"/>
    <w:rsid w:val="00FD4E38"/>
    <w:rsid w:val="00FD4EB1"/>
    <w:rsid w:val="00FD583F"/>
    <w:rsid w:val="00FD5B66"/>
    <w:rsid w:val="00FD6145"/>
    <w:rsid w:val="00FD67B8"/>
    <w:rsid w:val="00FD7019"/>
    <w:rsid w:val="00FD72AD"/>
    <w:rsid w:val="00FD7488"/>
    <w:rsid w:val="00FD7E93"/>
    <w:rsid w:val="00FE178B"/>
    <w:rsid w:val="00FE18D3"/>
    <w:rsid w:val="00FE1ECB"/>
    <w:rsid w:val="00FE2EBC"/>
    <w:rsid w:val="00FE58B3"/>
    <w:rsid w:val="00FE659B"/>
    <w:rsid w:val="00FE66F1"/>
    <w:rsid w:val="00FE6DA5"/>
    <w:rsid w:val="00FE786E"/>
    <w:rsid w:val="00FF0926"/>
    <w:rsid w:val="00FF16B4"/>
    <w:rsid w:val="00FF1A74"/>
    <w:rsid w:val="00FF1AE7"/>
    <w:rsid w:val="00FF3042"/>
    <w:rsid w:val="00FF30F8"/>
    <w:rsid w:val="00FF5A89"/>
    <w:rsid w:val="00FF706F"/>
    <w:rsid w:val="00FF751A"/>
    <w:rsid w:val="00FF758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A4A8"/>
  <w15:docId w15:val="{DD6C812D-C4BB-4F40-A9E3-A5800DE7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34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D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fontstyle01">
    <w:name w:val="fontstyle01"/>
    <w:basedOn w:val="DefaultParagraphFont"/>
    <w:rsid w:val="00073E16"/>
    <w:rPr>
      <w:rFonts w:ascii="Bookman Old Style" w:hAnsi="Bookman Old Style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48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1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D75CD"/>
    <w:rPr>
      <w:b/>
      <w:bCs/>
    </w:rPr>
  </w:style>
  <w:style w:type="character" w:customStyle="1" w:styleId="attribute-caption">
    <w:name w:val="attribute-caption"/>
    <w:basedOn w:val="DefaultParagraphFont"/>
    <w:rsid w:val="00BE1C34"/>
  </w:style>
  <w:style w:type="character" w:styleId="Emphasis">
    <w:name w:val="Emphasis"/>
    <w:basedOn w:val="DefaultParagraphFont"/>
    <w:uiPriority w:val="20"/>
    <w:qFormat/>
    <w:rsid w:val="003573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348F2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D029F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mw-headline">
    <w:name w:val="mw-headline"/>
    <w:basedOn w:val="DefaultParagraphFont"/>
    <w:rsid w:val="00150B9B"/>
  </w:style>
  <w:style w:type="character" w:customStyle="1" w:styleId="mw-editsection">
    <w:name w:val="mw-editsection"/>
    <w:basedOn w:val="DefaultParagraphFont"/>
    <w:rsid w:val="00150B9B"/>
  </w:style>
  <w:style w:type="character" w:customStyle="1" w:styleId="mw-editsection-bracket">
    <w:name w:val="mw-editsection-bracket"/>
    <w:basedOn w:val="DefaultParagraphFont"/>
    <w:rsid w:val="00150B9B"/>
  </w:style>
  <w:style w:type="character" w:customStyle="1" w:styleId="hvr">
    <w:name w:val="hvr"/>
    <w:basedOn w:val="DefaultParagraphFont"/>
    <w:rsid w:val="006E7F13"/>
  </w:style>
  <w:style w:type="character" w:customStyle="1" w:styleId="fontstyle21">
    <w:name w:val="fontstyle21"/>
    <w:basedOn w:val="DefaultParagraphFont"/>
    <w:rsid w:val="006709D3"/>
    <w:rPr>
      <w:rFonts w:ascii="TTE141B5D8T00" w:hAnsi="TTE141B5D8T00" w:hint="default"/>
      <w:b w:val="0"/>
      <w:bCs w:val="0"/>
      <w:i w:val="0"/>
      <w:iCs w:val="0"/>
      <w:color w:val="24202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5C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7AB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3D7ABD"/>
    <w:pPr>
      <w:spacing w:after="100"/>
      <w:ind w:left="560"/>
    </w:pPr>
  </w:style>
  <w:style w:type="character" w:customStyle="1" w:styleId="fontstyle11">
    <w:name w:val="fontstyle11"/>
    <w:basedOn w:val="DefaultParagraphFont"/>
    <w:rsid w:val="0001389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3045E"/>
    <w:pPr>
      <w:spacing w:after="0" w:line="240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270F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69270F"/>
    <w:pPr>
      <w:spacing w:after="1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0A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 w:line="259" w:lineRule="auto"/>
      <w:ind w:left="864" w:right="864"/>
      <w:jc w:val="center"/>
    </w:pPr>
    <w:rPr>
      <w:rFonts w:eastAsiaTheme="minorHAnsi"/>
      <w:b w:val="0"/>
      <w:i/>
      <w:iCs/>
      <w:color w:val="024F7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0A"/>
    <w:rPr>
      <w:i/>
      <w:iCs/>
      <w:color w:val="024F75" w:themeColor="accent1"/>
      <w:sz w:val="22"/>
      <w:szCs w:val="22"/>
    </w:rPr>
  </w:style>
  <w:style w:type="paragraph" w:styleId="BodyText">
    <w:name w:val="Body Text"/>
    <w:basedOn w:val="Normal"/>
    <w:link w:val="BodyTextChar"/>
    <w:rsid w:val="00BF5CC0"/>
    <w:pPr>
      <w:spacing w:after="120" w:line="360" w:lineRule="auto"/>
      <w:jc w:val="both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5CC0"/>
    <w:rPr>
      <w:rFonts w:ascii="Times New Roman" w:eastAsia="Times New Roman" w:hAnsi="Times New Roman" w:cs="Times New Roman"/>
    </w:rPr>
  </w:style>
  <w:style w:type="character" w:customStyle="1" w:styleId="fontstyle31">
    <w:name w:val="fontstyle31"/>
    <w:basedOn w:val="DefaultParagraphFont"/>
    <w:rsid w:val="00A8765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8765C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A8765C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A8765C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685519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770167"/>
  </w:style>
  <w:style w:type="character" w:customStyle="1" w:styleId="reference-text">
    <w:name w:val="reference-text"/>
    <w:basedOn w:val="DefaultParagraphFont"/>
    <w:rsid w:val="00D45A59"/>
  </w:style>
  <w:style w:type="paragraph" w:customStyle="1" w:styleId="InfoBlue">
    <w:name w:val="InfoBlue"/>
    <w:basedOn w:val="Normal"/>
    <w:next w:val="BodyText"/>
    <w:autoRedefine/>
    <w:rsid w:val="00110C9C"/>
    <w:pPr>
      <w:widowControl w:val="0"/>
      <w:tabs>
        <w:tab w:val="left" w:pos="1260"/>
      </w:tabs>
      <w:spacing w:after="120" w:line="240" w:lineRule="atLeast"/>
      <w:ind w:left="1260"/>
    </w:pPr>
    <w:rPr>
      <w:rFonts w:ascii="Times New Roman" w:eastAsia="Times New Roman" w:hAnsi="Times New Roman" w:cs="Times New Roman"/>
      <w:b w:val="0"/>
      <w:i/>
      <w:color w:val="0000FF"/>
      <w:sz w:val="20"/>
      <w:szCs w:val="20"/>
    </w:rPr>
  </w:style>
  <w:style w:type="paragraph" w:customStyle="1" w:styleId="template">
    <w:name w:val="template"/>
    <w:basedOn w:val="Normal"/>
    <w:rsid w:val="00110C9C"/>
    <w:pPr>
      <w:spacing w:line="240" w:lineRule="exact"/>
    </w:pPr>
    <w:rPr>
      <w:rFonts w:ascii="Arial" w:eastAsia="Times New Roman" w:hAnsi="Arial" w:cs="Times New Roman"/>
      <w:b w:val="0"/>
      <w:i/>
      <w:color w:val="auto"/>
      <w:sz w:val="22"/>
      <w:szCs w:val="20"/>
      <w:lang w:val="en-AU"/>
    </w:rPr>
  </w:style>
  <w:style w:type="paragraph" w:customStyle="1" w:styleId="Comment">
    <w:name w:val="Comment"/>
    <w:basedOn w:val="ListBullet2"/>
    <w:autoRedefine/>
    <w:rsid w:val="00110C9C"/>
    <w:pPr>
      <w:numPr>
        <w:numId w:val="0"/>
      </w:numPr>
      <w:spacing w:line="240" w:lineRule="auto"/>
      <w:ind w:left="1440"/>
      <w:contextualSpacing w:val="0"/>
    </w:pPr>
    <w:rPr>
      <w:rFonts w:ascii="Arial" w:eastAsia="Times New Roman" w:hAnsi="Arial" w:cs="Times New Roman"/>
      <w:b w:val="0"/>
      <w:color w:val="FF0000"/>
      <w:sz w:val="22"/>
      <w:szCs w:val="24"/>
    </w:rPr>
  </w:style>
  <w:style w:type="paragraph" w:styleId="ListBullet2">
    <w:name w:val="List Bullet 2"/>
    <w:basedOn w:val="Normal"/>
    <w:uiPriority w:val="99"/>
    <w:semiHidden/>
    <w:unhideWhenUsed/>
    <w:rsid w:val="00110C9C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6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dotted" w:sz="6" w:space="8" w:color="888888"/>
            <w:right w:val="none" w:sz="0" w:space="0" w:color="auto"/>
          </w:divBdr>
        </w:div>
        <w:div w:id="56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55">
              <w:marLeft w:val="0"/>
              <w:marRight w:val="0"/>
              <w:marTop w:val="0"/>
              <w:marBottom w:val="375"/>
              <w:divBdr>
                <w:top w:val="single" w:sz="6" w:space="15" w:color="AFCDE3"/>
                <w:left w:val="single" w:sz="6" w:space="15" w:color="AFCDE3"/>
                <w:bottom w:val="single" w:sz="6" w:space="15" w:color="AFCDE3"/>
                <w:right w:val="single" w:sz="6" w:space="15" w:color="AFCDE3"/>
              </w:divBdr>
            </w:div>
            <w:div w:id="1225871073">
              <w:marLeft w:val="0"/>
              <w:marRight w:val="0"/>
              <w:marTop w:val="0"/>
              <w:marBottom w:val="375"/>
              <w:divBdr>
                <w:top w:val="single" w:sz="6" w:space="15" w:color="BDBDBD"/>
                <w:left w:val="single" w:sz="6" w:space="15" w:color="BDBDBD"/>
                <w:bottom w:val="single" w:sz="6" w:space="15" w:color="BDBDBD"/>
                <w:right w:val="single" w:sz="6" w:space="15" w:color="BDBDBD"/>
              </w:divBdr>
            </w:div>
          </w:divsChild>
        </w:div>
      </w:divsChild>
    </w:div>
    <w:div w:id="482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03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37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45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619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644">
                      <w:marLeft w:val="0"/>
                      <w:marRight w:val="0"/>
                      <w:marTop w:val="27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1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12" w:color="E5E5E5"/>
                            <w:left w:val="none" w:sz="0" w:space="0" w:color="auto"/>
                            <w:bottom w:val="single" w:sz="6" w:space="10" w:color="E5E5E5"/>
                            <w:right w:val="none" w:sz="0" w:space="0" w:color="auto"/>
                          </w:divBdr>
                          <w:divsChild>
                            <w:div w:id="20837482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84287">
                              <w:marLeft w:val="153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769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7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107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82905734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0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03187657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1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68605363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6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53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38971955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3493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808184"/>
                <w:right w:val="none" w:sz="0" w:space="0" w:color="auto"/>
              </w:divBdr>
              <w:divsChild>
                <w:div w:id="43481207">
                  <w:marLeft w:val="45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707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919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  <w:div w:id="21335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  <w:divsChild>
                        <w:div w:id="1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2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  <w:div w:id="20697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2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7533">
                              <w:marLeft w:val="2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8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76192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79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679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7683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85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748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27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5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686">
          <w:marLeft w:val="3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ya\AppData\Roaming\Microsoft\Templates\Report%20(Business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4ABFF-555F-4E29-879D-749DD7CF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307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3</vt:i4>
      </vt:variant>
    </vt:vector>
  </HeadingPairs>
  <TitlesOfParts>
    <vt:vector size="5" baseType="lpstr">
      <vt:lpstr/>
      <vt:lpstr/>
      <vt:lpstr>        Are generic for physical files (index cards, desk drawers, magnetic disk, magnet</vt:lpstr>
      <vt:lpstr>        Are named with an appropriate name, not to include the word "file", and numbered</vt:lpstr>
      <vt:lpstr>        Can be duplicated, one or more times, to avoid line crossing.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Kord</dc:creator>
  <cp:keywords/>
  <cp:lastModifiedBy>Mohamed Salem</cp:lastModifiedBy>
  <cp:revision>9</cp:revision>
  <cp:lastPrinted>2023-10-10T10:17:00Z</cp:lastPrinted>
  <dcterms:created xsi:type="dcterms:W3CDTF">2023-10-09T23:57:00Z</dcterms:created>
  <dcterms:modified xsi:type="dcterms:W3CDTF">2023-12-09T21:28:00Z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