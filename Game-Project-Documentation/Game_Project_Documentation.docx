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37F" w14:textId="77777777" w:rsidR="00D17009" w:rsidRDefault="00D17009" w:rsidP="00D17009"/>
    <w:p w14:paraId="7138AB11" w14:textId="7A949CB0" w:rsidR="00D17009" w:rsidRPr="00084D95" w:rsidRDefault="00D17009" w:rsidP="00D17009">
      <w:pPr>
        <w:rPr>
          <w:rFonts w:asciiTheme="majorBidi" w:hAnsiTheme="majorBidi" w:cstheme="majorBidi"/>
          <w:color w:val="FF0000"/>
          <w:sz w:val="48"/>
          <w:szCs w:val="48"/>
        </w:rPr>
      </w:pPr>
      <w:r w:rsidRPr="00084D95">
        <w:rPr>
          <w:rFonts w:asciiTheme="majorBidi" w:hAnsiTheme="majorBidi" w:cstheme="majorBidi"/>
          <w:color w:val="FF0000"/>
          <w:sz w:val="48"/>
          <w:szCs w:val="48"/>
        </w:rPr>
        <w:t>Game Documentation</w:t>
      </w:r>
      <w:r w:rsidR="00FA4313" w:rsidRPr="00084D95">
        <w:rPr>
          <w:rFonts w:asciiTheme="majorBidi" w:hAnsiTheme="majorBidi" w:cstheme="majorBidi"/>
          <w:color w:val="FF0000"/>
          <w:sz w:val="48"/>
          <w:szCs w:val="48"/>
        </w:rPr>
        <w:t>:</w:t>
      </w:r>
    </w:p>
    <w:p w14:paraId="260795CD" w14:textId="77777777" w:rsidR="00D17009" w:rsidRDefault="00D17009" w:rsidP="00D17009"/>
    <w:p w14:paraId="0C0A9F3C" w14:textId="77777777" w:rsidR="00D17009" w:rsidRDefault="00D17009" w:rsidP="00D17009">
      <w:r>
        <w:t>Game Overview:</w:t>
      </w:r>
    </w:p>
    <w:p w14:paraId="0E8B7866" w14:textId="0F0A7FA4" w:rsidR="00D17009" w:rsidRDefault="00D17009" w:rsidP="00FA4313">
      <w:pPr>
        <w:pStyle w:val="ListParagraph"/>
        <w:numPr>
          <w:ilvl w:val="0"/>
          <w:numId w:val="66"/>
        </w:numPr>
      </w:pPr>
      <w:r>
        <w:t>Name: English-Alphabet_Catch_Education_Game</w:t>
      </w:r>
    </w:p>
    <w:p w14:paraId="17968BFE" w14:textId="77777777" w:rsidR="00D17009" w:rsidRDefault="00D17009" w:rsidP="00D17009"/>
    <w:p w14:paraId="058545D3" w14:textId="77777777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Purpose:</w:t>
      </w:r>
    </w:p>
    <w:p w14:paraId="64D46C1E" w14:textId="371744FA" w:rsidR="00D17009" w:rsidRDefault="00D17009" w:rsidP="00FA4313">
      <w:pPr>
        <w:pStyle w:val="ListParagraph"/>
        <w:numPr>
          <w:ilvl w:val="0"/>
          <w:numId w:val="65"/>
        </w:numPr>
      </w:pPr>
      <w:r>
        <w:t>The purpose of the game is to provide an engaging and educational experience for players to learn and reinforce their knowledge of the English alphabet. Players will navigate a rocket through various levels, catching the correct letters while avoiding incorrect ones. The game aims to make learning the alphabet enjoyable through interactive gameplay.</w:t>
      </w:r>
    </w:p>
    <w:p w14:paraId="437EC75D" w14:textId="77777777" w:rsidR="00D17009" w:rsidRDefault="00D17009" w:rsidP="00D17009"/>
    <w:p w14:paraId="38B6F831" w14:textId="77777777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Learning Objectives:</w:t>
      </w:r>
    </w:p>
    <w:p w14:paraId="5E5C431F" w14:textId="576F4DA4" w:rsidR="00D17009" w:rsidRDefault="00D17009" w:rsidP="00D17009">
      <w:r>
        <w:t xml:space="preserve">- </w:t>
      </w:r>
      <w:r w:rsidR="00FA4313">
        <w:t xml:space="preserve"> </w:t>
      </w:r>
      <w:r>
        <w:t>Learning the English alphabet in order.</w:t>
      </w:r>
    </w:p>
    <w:p w14:paraId="1487D581" w14:textId="4607EA5D" w:rsidR="00D17009" w:rsidRDefault="00D17009" w:rsidP="00D17009">
      <w:r>
        <w:t xml:space="preserve">- </w:t>
      </w:r>
      <w:r w:rsidR="00FA4313">
        <w:t xml:space="preserve"> </w:t>
      </w:r>
      <w:r>
        <w:t>Associating letters with their correct pronunciation.</w:t>
      </w:r>
    </w:p>
    <w:p w14:paraId="7E1CB071" w14:textId="38B6C9FA" w:rsidR="00D17009" w:rsidRDefault="00D17009" w:rsidP="00D17009">
      <w:r>
        <w:t xml:space="preserve">- </w:t>
      </w:r>
      <w:r w:rsidR="00FA4313">
        <w:t xml:space="preserve"> </w:t>
      </w:r>
      <w:r>
        <w:t>Developing hand-eye coordination and reflexes.</w:t>
      </w:r>
    </w:p>
    <w:p w14:paraId="4444AB24" w14:textId="77777777" w:rsidR="00D17009" w:rsidRDefault="00D17009" w:rsidP="00D17009"/>
    <w:p w14:paraId="196661AB" w14:textId="77777777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Technology Used:</w:t>
      </w:r>
    </w:p>
    <w:p w14:paraId="0DA077EC" w14:textId="4A915F75" w:rsidR="00D17009" w:rsidRDefault="00D17009" w:rsidP="00D17009">
      <w:r>
        <w:t xml:space="preserve">- </w:t>
      </w:r>
      <w:r w:rsidR="00FA4313">
        <w:t xml:space="preserve"> </w:t>
      </w:r>
      <w:r>
        <w:t>Development Platform: Unity</w:t>
      </w:r>
    </w:p>
    <w:p w14:paraId="60255354" w14:textId="37E0EA82" w:rsidR="00D17009" w:rsidRDefault="00D17009" w:rsidP="00D17009">
      <w:r>
        <w:t xml:space="preserve">- </w:t>
      </w:r>
      <w:r w:rsidR="00FA4313">
        <w:t xml:space="preserve"> </w:t>
      </w:r>
      <w:r>
        <w:t>Programming Language: C#</w:t>
      </w:r>
    </w:p>
    <w:p w14:paraId="6531DE51" w14:textId="78ADA005" w:rsidR="00D17009" w:rsidRDefault="00D17009" w:rsidP="00D17009">
      <w:r>
        <w:t xml:space="preserve">- </w:t>
      </w:r>
      <w:r w:rsidR="00FA4313">
        <w:t xml:space="preserve"> </w:t>
      </w:r>
      <w:r w:rsidRPr="00D17009">
        <w:t>2D graphics software for creating game assets.</w:t>
      </w:r>
    </w:p>
    <w:p w14:paraId="12FA9902" w14:textId="77777777" w:rsidR="00D17009" w:rsidRDefault="00D17009" w:rsidP="00D17009"/>
    <w:p w14:paraId="32CC8CE3" w14:textId="77777777" w:rsidR="00D17009" w:rsidRPr="00084D95" w:rsidRDefault="00D17009" w:rsidP="00D17009">
      <w:pPr>
        <w:rPr>
          <w:color w:val="FF0000"/>
        </w:rPr>
      </w:pPr>
      <w:r w:rsidRPr="00084D95">
        <w:rPr>
          <w:color w:val="FF0000"/>
        </w:rPr>
        <w:t>Assets Used:</w:t>
      </w:r>
    </w:p>
    <w:p w14:paraId="10C27135" w14:textId="77777777" w:rsidR="00D17009" w:rsidRDefault="00D17009" w:rsidP="00D17009"/>
    <w:p w14:paraId="47E12CD7" w14:textId="7C42C8FF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Audio:</w:t>
      </w:r>
    </w:p>
    <w:p w14:paraId="2481FF43" w14:textId="060E966E" w:rsidR="00D17009" w:rsidRDefault="00D17009" w:rsidP="00D17009">
      <w:r>
        <w:t xml:space="preserve">- </w:t>
      </w:r>
      <w:r w:rsidR="00FA4313">
        <w:t xml:space="preserve"> </w:t>
      </w:r>
      <w:r>
        <w:t>Background sound</w:t>
      </w:r>
    </w:p>
    <w:p w14:paraId="2A2A67EF" w14:textId="2CD51836" w:rsidR="00D17009" w:rsidRDefault="00D17009" w:rsidP="00D17009">
      <w:r>
        <w:lastRenderedPageBreak/>
        <w:t xml:space="preserve">- </w:t>
      </w:r>
      <w:r w:rsidR="00FA4313">
        <w:t xml:space="preserve"> </w:t>
      </w:r>
      <w:r>
        <w:t>Letters pronunciation</w:t>
      </w:r>
    </w:p>
    <w:p w14:paraId="37E21750" w14:textId="454F12A2" w:rsidR="00D17009" w:rsidRDefault="00D17009" w:rsidP="00D17009">
      <w:r>
        <w:t xml:space="preserve">- </w:t>
      </w:r>
      <w:r w:rsidR="00FA4313">
        <w:t xml:space="preserve"> </w:t>
      </w:r>
      <w:r>
        <w:t>Game over sound</w:t>
      </w:r>
    </w:p>
    <w:p w14:paraId="77A52995" w14:textId="058A9E8E" w:rsidR="00D17009" w:rsidRDefault="00D17009" w:rsidP="00D17009">
      <w:r>
        <w:t xml:space="preserve">- </w:t>
      </w:r>
      <w:r w:rsidR="00FA4313">
        <w:t xml:space="preserve"> </w:t>
      </w:r>
      <w:r>
        <w:t>Game win sound</w:t>
      </w:r>
    </w:p>
    <w:p w14:paraId="16392AF3" w14:textId="31F16EED" w:rsidR="00D17009" w:rsidRDefault="00D17009" w:rsidP="00D17009">
      <w:r>
        <w:t xml:space="preserve">- </w:t>
      </w:r>
      <w:r w:rsidR="00FA4313">
        <w:t xml:space="preserve"> </w:t>
      </w:r>
      <w:r>
        <w:t>Rocket movement sound</w:t>
      </w:r>
    </w:p>
    <w:p w14:paraId="2A315C75" w14:textId="16393C90" w:rsidR="00D17009" w:rsidRDefault="00D17009" w:rsidP="00D17009">
      <w:r>
        <w:t xml:space="preserve">- </w:t>
      </w:r>
      <w:r w:rsidR="00FA4313">
        <w:t xml:space="preserve"> </w:t>
      </w:r>
      <w:r>
        <w:t>Wrong choice sound</w:t>
      </w:r>
    </w:p>
    <w:p w14:paraId="3DD760A8" w14:textId="77777777" w:rsidR="00D17009" w:rsidRDefault="00D17009" w:rsidP="00D17009"/>
    <w:p w14:paraId="2C2F0539" w14:textId="3EE568E5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Images:</w:t>
      </w:r>
    </w:p>
    <w:p w14:paraId="22E81973" w14:textId="5CC40092" w:rsidR="00D17009" w:rsidRDefault="00D17009" w:rsidP="00D17009">
      <w:r>
        <w:t xml:space="preserve">- </w:t>
      </w:r>
      <w:r w:rsidR="00FA4313">
        <w:t xml:space="preserve"> </w:t>
      </w:r>
      <w:r>
        <w:t>Letters images for all game levels</w:t>
      </w:r>
    </w:p>
    <w:p w14:paraId="3D251E07" w14:textId="6656C5E4" w:rsidR="00D17009" w:rsidRDefault="00D17009" w:rsidP="00D17009">
      <w:r>
        <w:t xml:space="preserve">- </w:t>
      </w:r>
      <w:r w:rsidR="00FA4313">
        <w:t xml:space="preserve"> </w:t>
      </w:r>
      <w:r>
        <w:t>Background images for different game scenes</w:t>
      </w:r>
    </w:p>
    <w:p w14:paraId="53FDD6CC" w14:textId="29F2A867" w:rsidR="00D17009" w:rsidRDefault="00D17009" w:rsidP="00D17009">
      <w:r>
        <w:t xml:space="preserve">- </w:t>
      </w:r>
      <w:r w:rsidR="00FA4313">
        <w:t xml:space="preserve"> </w:t>
      </w:r>
      <w:r>
        <w:t>Rocket images</w:t>
      </w:r>
    </w:p>
    <w:p w14:paraId="4C262B4C" w14:textId="5D333276" w:rsidR="00D17009" w:rsidRDefault="00D17009" w:rsidP="00D17009">
      <w:r>
        <w:t xml:space="preserve">- </w:t>
      </w:r>
      <w:r w:rsidR="00FA4313">
        <w:t xml:space="preserve"> </w:t>
      </w:r>
      <w:r>
        <w:t>UI images</w:t>
      </w:r>
    </w:p>
    <w:p w14:paraId="6F57DE9E" w14:textId="1023B7CE" w:rsidR="00D17009" w:rsidRDefault="00D17009" w:rsidP="00D17009">
      <w:r>
        <w:t xml:space="preserve">- </w:t>
      </w:r>
      <w:r w:rsidR="00FA4313">
        <w:t xml:space="preserve"> </w:t>
      </w:r>
      <w:r>
        <w:t>Win banner image</w:t>
      </w:r>
    </w:p>
    <w:p w14:paraId="646B3446" w14:textId="77777777" w:rsidR="00D17009" w:rsidRDefault="00D17009" w:rsidP="00D17009"/>
    <w:p w14:paraId="190455B4" w14:textId="77777777" w:rsidR="00D17009" w:rsidRPr="00084D95" w:rsidRDefault="00D17009" w:rsidP="00D17009">
      <w:pPr>
        <w:rPr>
          <w:color w:val="FF0000"/>
        </w:rPr>
      </w:pPr>
      <w:r w:rsidRPr="00084D95">
        <w:rPr>
          <w:color w:val="FF0000"/>
        </w:rPr>
        <w:t>Folder Structure:</w:t>
      </w:r>
    </w:p>
    <w:p w14:paraId="3555FD5B" w14:textId="77777777" w:rsidR="00D17009" w:rsidRDefault="00D17009" w:rsidP="00D17009"/>
    <w:p w14:paraId="1D8F5799" w14:textId="6A037952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Audio:</w:t>
      </w:r>
    </w:p>
    <w:p w14:paraId="1F205D2E" w14:textId="05B49434" w:rsidR="00D17009" w:rsidRDefault="00D17009" w:rsidP="00FA4313">
      <w:pPr>
        <w:pStyle w:val="ListParagraph"/>
        <w:numPr>
          <w:ilvl w:val="0"/>
          <w:numId w:val="64"/>
        </w:numPr>
      </w:pPr>
      <w:r>
        <w:t>Contains background, letters, game over, game win, rocket, and wrong choice sounds.</w:t>
      </w:r>
    </w:p>
    <w:p w14:paraId="457E8805" w14:textId="77777777" w:rsidR="00D17009" w:rsidRDefault="00D17009" w:rsidP="00D17009"/>
    <w:p w14:paraId="123E9B54" w14:textId="41EADBEA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Letters:</w:t>
      </w:r>
    </w:p>
    <w:p w14:paraId="06D99985" w14:textId="5634F3CE" w:rsidR="00D17009" w:rsidRDefault="00D17009" w:rsidP="00FA4313">
      <w:pPr>
        <w:pStyle w:val="ListParagraph"/>
        <w:numPr>
          <w:ilvl w:val="0"/>
          <w:numId w:val="63"/>
        </w:numPr>
      </w:pPr>
      <w:r>
        <w:t>Holds letter images used in all game levels.</w:t>
      </w:r>
    </w:p>
    <w:p w14:paraId="58AB6267" w14:textId="77777777" w:rsidR="00D17009" w:rsidRDefault="00D17009" w:rsidP="00D17009"/>
    <w:p w14:paraId="7C101789" w14:textId="5AE052AC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Scenes:</w:t>
      </w:r>
    </w:p>
    <w:p w14:paraId="1063D9FC" w14:textId="027087B9" w:rsidR="00D17009" w:rsidRDefault="00D17009" w:rsidP="00FA4313">
      <w:pPr>
        <w:pStyle w:val="ListParagraph"/>
        <w:numPr>
          <w:ilvl w:val="0"/>
          <w:numId w:val="62"/>
        </w:numPr>
      </w:pPr>
      <w:r>
        <w:t>Includes different scenes:</w:t>
      </w:r>
    </w:p>
    <w:p w14:paraId="61AE4BB9" w14:textId="044B4BA9" w:rsidR="00D17009" w:rsidRDefault="00D17009" w:rsidP="00FA4313">
      <w:pPr>
        <w:pStyle w:val="ListParagraph"/>
        <w:numPr>
          <w:ilvl w:val="0"/>
          <w:numId w:val="62"/>
        </w:numPr>
      </w:pPr>
      <w:r>
        <w:t>Levels</w:t>
      </w:r>
    </w:p>
    <w:p w14:paraId="769BD45E" w14:textId="76F8934B" w:rsidR="00D17009" w:rsidRDefault="00D17009" w:rsidP="00FA4313">
      <w:pPr>
        <w:pStyle w:val="ListParagraph"/>
        <w:numPr>
          <w:ilvl w:val="0"/>
          <w:numId w:val="62"/>
        </w:numPr>
      </w:pPr>
      <w:r>
        <w:t>Transitions</w:t>
      </w:r>
    </w:p>
    <w:p w14:paraId="532F0405" w14:textId="0FA2947E" w:rsidR="00D17009" w:rsidRDefault="00D17009" w:rsidP="00FA4313">
      <w:pPr>
        <w:pStyle w:val="ListParagraph"/>
        <w:numPr>
          <w:ilvl w:val="0"/>
          <w:numId w:val="62"/>
        </w:numPr>
      </w:pPr>
      <w:r>
        <w:t>Main menu</w:t>
      </w:r>
    </w:p>
    <w:p w14:paraId="4DBA26FB" w14:textId="413C5157" w:rsidR="00D17009" w:rsidRDefault="00D17009" w:rsidP="00FA4313">
      <w:pPr>
        <w:pStyle w:val="ListParagraph"/>
        <w:numPr>
          <w:ilvl w:val="0"/>
          <w:numId w:val="62"/>
        </w:numPr>
      </w:pPr>
      <w:r>
        <w:t>Win banner</w:t>
      </w:r>
    </w:p>
    <w:p w14:paraId="18C0D168" w14:textId="77777777" w:rsidR="00D17009" w:rsidRDefault="00D17009" w:rsidP="00D17009"/>
    <w:p w14:paraId="4A4E1CD3" w14:textId="48630252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Prefabs:</w:t>
      </w:r>
    </w:p>
    <w:p w14:paraId="31B4A47E" w14:textId="6CDE2319" w:rsidR="00D17009" w:rsidRDefault="00D17009" w:rsidP="00FA4313">
      <w:pPr>
        <w:pStyle w:val="ListParagraph"/>
        <w:numPr>
          <w:ilvl w:val="0"/>
          <w:numId w:val="61"/>
        </w:numPr>
      </w:pPr>
      <w:r>
        <w:t>Consists of prefabs for letter and rocket images.</w:t>
      </w:r>
    </w:p>
    <w:p w14:paraId="6F05B0F8" w14:textId="77777777" w:rsidR="00D17009" w:rsidRDefault="00D17009" w:rsidP="00D17009"/>
    <w:p w14:paraId="6A1CB9CD" w14:textId="16E0EE9D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UI:</w:t>
      </w:r>
    </w:p>
    <w:p w14:paraId="6B10E222" w14:textId="278DCC6E" w:rsidR="00D17009" w:rsidRDefault="00D17009" w:rsidP="00FA4313">
      <w:pPr>
        <w:pStyle w:val="ListParagraph"/>
        <w:numPr>
          <w:ilvl w:val="0"/>
          <w:numId w:val="60"/>
        </w:numPr>
      </w:pPr>
      <w:r>
        <w:lastRenderedPageBreak/>
        <w:t>Contains UI images utilized in the game.</w:t>
      </w:r>
    </w:p>
    <w:p w14:paraId="7E5ED366" w14:textId="77777777" w:rsidR="00D17009" w:rsidRDefault="00D17009" w:rsidP="00D17009"/>
    <w:p w14:paraId="01C02B71" w14:textId="77777777" w:rsidR="00D17009" w:rsidRPr="00084D95" w:rsidRDefault="00D17009" w:rsidP="00D17009">
      <w:pPr>
        <w:rPr>
          <w:color w:val="FF0000"/>
        </w:rPr>
      </w:pPr>
      <w:r w:rsidRPr="00084D95">
        <w:rPr>
          <w:color w:val="FF0000"/>
        </w:rPr>
        <w:t>Scripts:</w:t>
      </w:r>
    </w:p>
    <w:p w14:paraId="444F2F8B" w14:textId="77777777" w:rsidR="00D17009" w:rsidRDefault="00D17009" w:rsidP="00D17009"/>
    <w:p w14:paraId="20257C1E" w14:textId="2BEEE8CD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Trans Script:</w:t>
      </w:r>
    </w:p>
    <w:p w14:paraId="591742DE" w14:textId="3B4FA2A4" w:rsidR="00D17009" w:rsidRDefault="00D17009" w:rsidP="00FA4313">
      <w:pPr>
        <w:pStyle w:val="ListParagraph"/>
        <w:numPr>
          <w:ilvl w:val="0"/>
          <w:numId w:val="59"/>
        </w:numPr>
      </w:pPr>
      <w:r>
        <w:t>Manages scene transitions.</w:t>
      </w:r>
    </w:p>
    <w:p w14:paraId="68CE483C" w14:textId="77777777" w:rsidR="00D17009" w:rsidRDefault="00D17009" w:rsidP="00D17009"/>
    <w:p w14:paraId="344237B1" w14:textId="38D3AF0A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Boundary Script:</w:t>
      </w:r>
    </w:p>
    <w:p w14:paraId="6B5F3FB7" w14:textId="27CB58E2" w:rsidR="00D17009" w:rsidRDefault="00D17009" w:rsidP="00FA4313">
      <w:pPr>
        <w:pStyle w:val="ListParagraph"/>
        <w:numPr>
          <w:ilvl w:val="0"/>
          <w:numId w:val="58"/>
        </w:numPr>
      </w:pPr>
      <w:r>
        <w:t>Controls boundaries to restrict player movement.</w:t>
      </w:r>
    </w:p>
    <w:p w14:paraId="4DFE88D2" w14:textId="77777777" w:rsidR="00D17009" w:rsidRDefault="00D17009" w:rsidP="00D17009"/>
    <w:p w14:paraId="152D4C29" w14:textId="2EA0F0B1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CorrectLetter Script:</w:t>
      </w:r>
    </w:p>
    <w:p w14:paraId="05CF7918" w14:textId="3FE240C0" w:rsidR="00D17009" w:rsidRDefault="00D17009" w:rsidP="00FA4313">
      <w:pPr>
        <w:pStyle w:val="ListParagraph"/>
        <w:numPr>
          <w:ilvl w:val="0"/>
          <w:numId w:val="57"/>
        </w:numPr>
      </w:pPr>
      <w:r>
        <w:t>Handles the logic for correct letter collection.</w:t>
      </w:r>
    </w:p>
    <w:p w14:paraId="7B20A683" w14:textId="77777777" w:rsidR="00D17009" w:rsidRDefault="00D17009" w:rsidP="00D17009"/>
    <w:p w14:paraId="5FD61D93" w14:textId="442397D2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GameManager Script:</w:t>
      </w:r>
    </w:p>
    <w:p w14:paraId="3439763B" w14:textId="15170ECB" w:rsidR="00D17009" w:rsidRDefault="00D17009" w:rsidP="00FA4313">
      <w:pPr>
        <w:pStyle w:val="ListParagraph"/>
        <w:numPr>
          <w:ilvl w:val="0"/>
          <w:numId w:val="56"/>
        </w:numPr>
      </w:pPr>
      <w:r>
        <w:t>Manages the overall game state, including level progression and game over/win conditions.</w:t>
      </w:r>
    </w:p>
    <w:p w14:paraId="00BBEA99" w14:textId="77777777" w:rsidR="00D17009" w:rsidRDefault="00D17009" w:rsidP="00D17009"/>
    <w:p w14:paraId="209CEC10" w14:textId="1862AF48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LetterCollide Script:</w:t>
      </w:r>
    </w:p>
    <w:p w14:paraId="3F18DF41" w14:textId="732B0858" w:rsidR="00D17009" w:rsidRDefault="00D17009" w:rsidP="00FA4313">
      <w:pPr>
        <w:pStyle w:val="ListParagraph"/>
        <w:numPr>
          <w:ilvl w:val="0"/>
          <w:numId w:val="55"/>
        </w:numPr>
      </w:pPr>
      <w:r>
        <w:t>Deals with collisions involving letters.</w:t>
      </w:r>
    </w:p>
    <w:p w14:paraId="3A137B01" w14:textId="77777777" w:rsidR="00D17009" w:rsidRDefault="00D17009" w:rsidP="00D17009"/>
    <w:p w14:paraId="1496A970" w14:textId="6FBA6C7D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LetterSpawn Script:</w:t>
      </w:r>
    </w:p>
    <w:p w14:paraId="72EEE103" w14:textId="0462B305" w:rsidR="00D17009" w:rsidRDefault="00D17009" w:rsidP="00FA4313">
      <w:pPr>
        <w:pStyle w:val="ListParagraph"/>
        <w:numPr>
          <w:ilvl w:val="0"/>
          <w:numId w:val="53"/>
        </w:numPr>
      </w:pPr>
      <w:r>
        <w:t>Handles the spawning of letters.</w:t>
      </w:r>
    </w:p>
    <w:p w14:paraId="18492DA6" w14:textId="77777777" w:rsidR="00D17009" w:rsidRDefault="00D17009" w:rsidP="00D17009"/>
    <w:p w14:paraId="63688511" w14:textId="5E4ED9F4" w:rsidR="00D17009" w:rsidRDefault="00FA4313" w:rsidP="00D17009">
      <w:r>
        <w:t xml:space="preserve"> </w:t>
      </w:r>
      <w:r w:rsidR="00D17009" w:rsidRPr="00084D95">
        <w:rPr>
          <w:color w:val="101914" w:themeColor="accent5" w:themeShade="1A"/>
        </w:rPr>
        <w:t>LevelPortal Script:</w:t>
      </w:r>
    </w:p>
    <w:p w14:paraId="3BC5D104" w14:textId="5C99140F" w:rsidR="00D17009" w:rsidRDefault="00D17009" w:rsidP="00FA4313">
      <w:pPr>
        <w:pStyle w:val="ListParagraph"/>
        <w:numPr>
          <w:ilvl w:val="0"/>
          <w:numId w:val="52"/>
        </w:numPr>
      </w:pPr>
      <w:r>
        <w:t>Manages the portal or gateway to transition between levels.</w:t>
      </w:r>
    </w:p>
    <w:p w14:paraId="6B95DFDF" w14:textId="77777777" w:rsidR="00D17009" w:rsidRDefault="00D17009" w:rsidP="00D17009"/>
    <w:p w14:paraId="559CBB13" w14:textId="48A8C0A7" w:rsidR="00D17009" w:rsidRPr="00084D95" w:rsidRDefault="00D17009" w:rsidP="00FA4313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MenuButton Script:</w:t>
      </w:r>
    </w:p>
    <w:p w14:paraId="78C1A509" w14:textId="380B0F80" w:rsidR="00D17009" w:rsidRDefault="00D17009" w:rsidP="00FA4313">
      <w:pPr>
        <w:pStyle w:val="ListParagraph"/>
        <w:numPr>
          <w:ilvl w:val="0"/>
          <w:numId w:val="51"/>
        </w:numPr>
      </w:pPr>
      <w:r>
        <w:t>Handles button functionalities in the main menu.</w:t>
      </w:r>
    </w:p>
    <w:p w14:paraId="00283D4E" w14:textId="77777777" w:rsidR="00D17009" w:rsidRDefault="00D17009" w:rsidP="00D17009"/>
    <w:p w14:paraId="71220464" w14:textId="6B5419B6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PlayerMove Script:</w:t>
      </w:r>
    </w:p>
    <w:p w14:paraId="410F5CF9" w14:textId="2B37436A" w:rsidR="00D17009" w:rsidRDefault="00D17009" w:rsidP="00FA4313">
      <w:pPr>
        <w:pStyle w:val="ListParagraph"/>
        <w:numPr>
          <w:ilvl w:val="0"/>
          <w:numId w:val="50"/>
        </w:numPr>
      </w:pPr>
      <w:r>
        <w:t>Controls player (rocket) movement.</w:t>
      </w:r>
    </w:p>
    <w:p w14:paraId="7125FDF3" w14:textId="77777777" w:rsidR="00D17009" w:rsidRDefault="00D17009" w:rsidP="00D17009"/>
    <w:p w14:paraId="3DABC379" w14:textId="77777777" w:rsidR="00FA4313" w:rsidRPr="00084D95" w:rsidRDefault="00D17009" w:rsidP="00FA4313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PowerUpCollide Script:</w:t>
      </w:r>
    </w:p>
    <w:p w14:paraId="4B3BBD1E" w14:textId="4ECCD2A3" w:rsidR="00D17009" w:rsidRDefault="00D17009" w:rsidP="00FA4313">
      <w:pPr>
        <w:pStyle w:val="ListParagraph"/>
        <w:numPr>
          <w:ilvl w:val="0"/>
          <w:numId w:val="49"/>
        </w:numPr>
      </w:pPr>
      <w:r>
        <w:lastRenderedPageBreak/>
        <w:t>Manages power-up collisions.</w:t>
      </w:r>
    </w:p>
    <w:p w14:paraId="0B057487" w14:textId="77777777" w:rsidR="00D17009" w:rsidRDefault="00D17009" w:rsidP="00D17009"/>
    <w:p w14:paraId="30BA8688" w14:textId="2A637717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PowerUpSpawn Script:</w:t>
      </w:r>
    </w:p>
    <w:p w14:paraId="7EC7EF3C" w14:textId="2F59DD5B" w:rsidR="00D17009" w:rsidRDefault="00D17009" w:rsidP="00FA4313">
      <w:pPr>
        <w:pStyle w:val="ListParagraph"/>
        <w:numPr>
          <w:ilvl w:val="0"/>
          <w:numId w:val="48"/>
        </w:numPr>
      </w:pPr>
      <w:r>
        <w:t>Handles the spawning of power-ups.</w:t>
      </w:r>
    </w:p>
    <w:p w14:paraId="56675272" w14:textId="77777777" w:rsidR="00D17009" w:rsidRDefault="00D17009" w:rsidP="00D17009"/>
    <w:p w14:paraId="2F0049BE" w14:textId="514DA298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RocketCollide Script:</w:t>
      </w:r>
    </w:p>
    <w:p w14:paraId="0F1C71FD" w14:textId="127509FB" w:rsidR="00D17009" w:rsidRDefault="00D17009" w:rsidP="00FA4313">
      <w:pPr>
        <w:pStyle w:val="ListParagraph"/>
        <w:numPr>
          <w:ilvl w:val="0"/>
          <w:numId w:val="48"/>
        </w:numPr>
      </w:pPr>
      <w:r>
        <w:t>Deals with collisions involving the rocket.</w:t>
      </w:r>
    </w:p>
    <w:p w14:paraId="148D8BE3" w14:textId="77777777" w:rsidR="00FA4313" w:rsidRDefault="00FA4313" w:rsidP="00FA4313">
      <w:pPr>
        <w:ind w:left="360"/>
      </w:pPr>
    </w:p>
    <w:p w14:paraId="3A18B140" w14:textId="1F5AF008" w:rsidR="00D17009" w:rsidRPr="00084D95" w:rsidRDefault="00D17009" w:rsidP="00D17009">
      <w:pPr>
        <w:rPr>
          <w:color w:val="101914" w:themeColor="accent5" w:themeShade="1A"/>
        </w:rPr>
      </w:pPr>
      <w:r w:rsidRPr="00084D95">
        <w:rPr>
          <w:color w:val="101914" w:themeColor="accent5" w:themeShade="1A"/>
        </w:rPr>
        <w:t>WrongLetter Script:</w:t>
      </w:r>
    </w:p>
    <w:p w14:paraId="6054BA7E" w14:textId="2171B1BC" w:rsidR="00D17009" w:rsidRDefault="00D17009" w:rsidP="00FA4313">
      <w:pPr>
        <w:pStyle w:val="ListParagraph"/>
        <w:numPr>
          <w:ilvl w:val="0"/>
          <w:numId w:val="48"/>
        </w:numPr>
      </w:pPr>
      <w:r>
        <w:t>Manages logic for incorrect letter collection.</w:t>
      </w:r>
    </w:p>
    <w:p w14:paraId="3EDE48CA" w14:textId="77777777" w:rsidR="00D17009" w:rsidRDefault="00D17009" w:rsidP="00D17009"/>
    <w:p w14:paraId="2D83503D" w14:textId="77777777" w:rsidR="00D17009" w:rsidRPr="00084D95" w:rsidRDefault="00D17009" w:rsidP="00D17009">
      <w:pPr>
        <w:rPr>
          <w:color w:val="FF0000"/>
        </w:rPr>
      </w:pPr>
      <w:r w:rsidRPr="00084D95">
        <w:rPr>
          <w:color w:val="FF0000"/>
        </w:rPr>
        <w:t>Development Time:</w:t>
      </w:r>
    </w:p>
    <w:p w14:paraId="40DED580" w14:textId="1601AFCF" w:rsidR="005059AB" w:rsidRDefault="00D17009" w:rsidP="00FA4313">
      <w:pPr>
        <w:pStyle w:val="ListParagraph"/>
        <w:numPr>
          <w:ilvl w:val="0"/>
          <w:numId w:val="48"/>
        </w:numPr>
      </w:pPr>
      <w:r>
        <w:t>The development time for the English-Alphabet_Catch_Education_Game is approximately [2 Weeks].</w:t>
      </w:r>
    </w:p>
    <w:p w14:paraId="4CA2C18F" w14:textId="77777777" w:rsidR="006B6B32" w:rsidRDefault="006B6B32" w:rsidP="006B6B32">
      <w:pPr>
        <w:pStyle w:val="ListParagraph"/>
      </w:pPr>
    </w:p>
    <w:p w14:paraId="0F0C11CB" w14:textId="5FCB926D" w:rsidR="006B6B32" w:rsidRDefault="006B6B32" w:rsidP="006B6B32">
      <w:pPr>
        <w:rPr>
          <w:color w:val="FF0000"/>
        </w:rPr>
      </w:pPr>
      <w:r w:rsidRPr="006B6B32">
        <w:rPr>
          <w:color w:val="FF0000"/>
        </w:rPr>
        <w:t>The Project Folder Content</w:t>
      </w:r>
      <w:r>
        <w:rPr>
          <w:color w:val="FF0000"/>
        </w:rPr>
        <w:t>:</w:t>
      </w:r>
    </w:p>
    <w:p w14:paraId="39F527FD" w14:textId="4A0D4998" w:rsidR="006B6B32" w:rsidRDefault="006B6B32" w:rsidP="006B6B32">
      <w:pPr>
        <w:pStyle w:val="ListParagraph"/>
        <w:numPr>
          <w:ilvl w:val="0"/>
          <w:numId w:val="48"/>
        </w:numPr>
      </w:pPr>
      <w:r>
        <w:t>The asset folder.</w:t>
      </w:r>
    </w:p>
    <w:p w14:paraId="2B9620B4" w14:textId="3F7A1891" w:rsidR="006B6B32" w:rsidRDefault="006B6B32" w:rsidP="006B6B32">
      <w:pPr>
        <w:pStyle w:val="ListParagraph"/>
        <w:numPr>
          <w:ilvl w:val="0"/>
          <w:numId w:val="48"/>
        </w:numPr>
      </w:pPr>
      <w:r>
        <w:t>The game run build folder.</w:t>
      </w:r>
    </w:p>
    <w:p w14:paraId="11CE3ADA" w14:textId="38A57B5B" w:rsidR="006B6B32" w:rsidRDefault="006B6B32" w:rsidP="006B6B32">
      <w:pPr>
        <w:pStyle w:val="ListParagraph"/>
        <w:numPr>
          <w:ilvl w:val="0"/>
          <w:numId w:val="48"/>
        </w:numPr>
      </w:pPr>
      <w:r>
        <w:t>The installer wizard folder.</w:t>
      </w:r>
    </w:p>
    <w:p w14:paraId="53C75435" w14:textId="601C4C3C" w:rsidR="006B6B32" w:rsidRDefault="006B6B32" w:rsidP="006B6B32">
      <w:pPr>
        <w:pStyle w:val="ListParagraph"/>
        <w:numPr>
          <w:ilvl w:val="0"/>
          <w:numId w:val="48"/>
        </w:numPr>
      </w:pPr>
      <w:r>
        <w:t>The documentation folder.</w:t>
      </w:r>
    </w:p>
    <w:p w14:paraId="42CCBE3F" w14:textId="560A3190" w:rsidR="006B6B32" w:rsidRDefault="006B6B32" w:rsidP="006B6B32">
      <w:pPr>
        <w:pStyle w:val="ListParagraph"/>
        <w:numPr>
          <w:ilvl w:val="0"/>
          <w:numId w:val="48"/>
        </w:numPr>
      </w:pPr>
      <w:r>
        <w:t>The team members folder.</w:t>
      </w:r>
    </w:p>
    <w:p w14:paraId="7BF2BE75" w14:textId="07FED3A6" w:rsidR="006B6B32" w:rsidRPr="006B6B32" w:rsidRDefault="006B6B32" w:rsidP="006B6B32">
      <w:pPr>
        <w:pStyle w:val="ListParagraph"/>
        <w:numPr>
          <w:ilvl w:val="0"/>
          <w:numId w:val="48"/>
        </w:numPr>
      </w:pPr>
      <w:r>
        <w:t>Video demo folder.</w:t>
      </w:r>
    </w:p>
    <w:sectPr w:rsidR="006B6B32" w:rsidRPr="006B6B32" w:rsidSect="00C72B02">
      <w:headerReference w:type="default" r:id="rId8"/>
      <w:footerReference w:type="default" r:id="rId9"/>
      <w:headerReference w:type="first" r:id="rId10"/>
      <w:pgSz w:w="12240" w:h="15840"/>
      <w:pgMar w:top="720" w:right="1152" w:bottom="1260" w:left="1152" w:header="0" w:footer="288" w:gutter="0"/>
      <w:pgBorders w:offsetFrom="page">
        <w:top w:val="twistedLines1" w:sz="18" w:space="15" w:color="0F0D29" w:themeColor="text1"/>
        <w:left w:val="twistedLines1" w:sz="18" w:space="15" w:color="0F0D29" w:themeColor="text1"/>
        <w:bottom w:val="twistedLines1" w:sz="18" w:space="15" w:color="0F0D29" w:themeColor="text1"/>
        <w:right w:val="twistedLines1" w:sz="18" w:space="15" w:color="0F0D29" w:themeColor="text1"/>
      </w:pgBorders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D4FA" w14:textId="77777777" w:rsidR="00D757F7" w:rsidRDefault="00D757F7">
      <w:r>
        <w:separator/>
      </w:r>
    </w:p>
    <w:p w14:paraId="7C8F66F0" w14:textId="77777777" w:rsidR="00D757F7" w:rsidRDefault="00D757F7"/>
  </w:endnote>
  <w:endnote w:type="continuationSeparator" w:id="0">
    <w:p w14:paraId="061597D6" w14:textId="77777777" w:rsidR="00D757F7" w:rsidRDefault="00D757F7">
      <w:r>
        <w:continuationSeparator/>
      </w:r>
    </w:p>
    <w:p w14:paraId="056EA624" w14:textId="77777777" w:rsidR="00D757F7" w:rsidRDefault="00D75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41B5D8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089188"/>
      <w:docPartObj>
        <w:docPartGallery w:val="Page Numbers (Bottom of Page)"/>
        <w:docPartUnique/>
      </w:docPartObj>
    </w:sdtPr>
    <w:sdtContent>
      <w:p w14:paraId="087E14F8" w14:textId="2CF78DE6" w:rsidR="00482ACE" w:rsidRDefault="00110C9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53E581B" wp14:editId="188D06D2">
                  <wp:simplePos x="0" y="0"/>
                  <wp:positionH relativeFrom="margin">
                    <wp:posOffset>0</wp:posOffset>
                  </wp:positionH>
                  <wp:positionV relativeFrom="bottomMargin">
                    <wp:posOffset>98094</wp:posOffset>
                  </wp:positionV>
                  <wp:extent cx="419100" cy="321945"/>
                  <wp:effectExtent l="0" t="19050" r="0" b="40005"/>
                  <wp:wrapNone/>
                  <wp:docPr id="14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5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6C8D1" w14:textId="77777777" w:rsidR="00110C9C" w:rsidRDefault="00110C9C">
                                <w:pPr>
                                  <w:spacing w:line="240" w:lineRule="auto"/>
                                  <w:jc w:val="center"/>
                                  <w:rPr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20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3E581B" id="Group 14" o:spid="_x0000_s1026" style="position:absolute;margin-left:0;margin-top:7.7pt;width:33pt;height:25.35pt;z-index:251662336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" filled="f" stroked="f">
                    <v:textbox inset="0,2.16pt,0,0">
                      <w:txbxContent>
                        <w:p w14:paraId="63C6C8D1" w14:textId="77777777" w:rsidR="00110C9C" w:rsidRDefault="00110C9C">
                          <w:pPr>
                            <w:spacing w:line="240" w:lineRule="auto"/>
                            <w:jc w:val="center"/>
                            <w:rPr>
                              <w:color w:val="061F57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uto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61F57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color w:val="061F57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E885" w14:textId="77777777" w:rsidR="00D757F7" w:rsidRDefault="00D757F7">
      <w:r>
        <w:separator/>
      </w:r>
    </w:p>
    <w:p w14:paraId="5388201D" w14:textId="77777777" w:rsidR="00D757F7" w:rsidRDefault="00D757F7"/>
  </w:footnote>
  <w:footnote w:type="continuationSeparator" w:id="0">
    <w:p w14:paraId="7604DEFD" w14:textId="77777777" w:rsidR="00D757F7" w:rsidRDefault="00D757F7">
      <w:r>
        <w:continuationSeparator/>
      </w:r>
    </w:p>
    <w:p w14:paraId="33EB8792" w14:textId="77777777" w:rsidR="00D757F7" w:rsidRDefault="00D75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482ACE" w14:paraId="773241FF" w14:textId="77777777" w:rsidTr="00154D41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shd w:val="clear" w:color="auto" w:fill="auto"/>
        </w:tcPr>
        <w:p w14:paraId="06FEC758" w14:textId="77777777" w:rsidR="00482ACE" w:rsidRDefault="00482ACE">
          <w:pPr>
            <w:pStyle w:val="Header"/>
          </w:pPr>
        </w:p>
      </w:tc>
    </w:tr>
  </w:tbl>
  <w:p w14:paraId="5E1ADB55" w14:textId="77777777" w:rsidR="00482ACE" w:rsidRDefault="00482ACE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D197" w14:textId="20D45BED" w:rsidR="00482ACE" w:rsidRDefault="00482ACE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rPr>
        <w:rtl/>
      </w:rPr>
    </w:pPr>
    <w:r>
      <w:t xml:space="preserve"> </w:t>
    </w:r>
  </w:p>
  <w:p w14:paraId="3F0AA972" w14:textId="7B8EEE48" w:rsidR="007D7A39" w:rsidRDefault="006D3E24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rPr>
        <w:rtl/>
      </w:rPr>
    </w:pPr>
    <w:r w:rsidRPr="00C72B02">
      <w:rPr>
        <w:noProof/>
      </w:rPr>
      <w:drawing>
        <wp:anchor distT="0" distB="0" distL="114300" distR="114300" simplePos="0" relativeHeight="251660288" behindDoc="0" locked="0" layoutInCell="1" allowOverlap="1" wp14:anchorId="3EC30067" wp14:editId="257DD51D">
          <wp:simplePos x="0" y="0"/>
          <wp:positionH relativeFrom="margin">
            <wp:posOffset>4436110</wp:posOffset>
          </wp:positionH>
          <wp:positionV relativeFrom="paragraph">
            <wp:posOffset>93014</wp:posOffset>
          </wp:positionV>
          <wp:extent cx="1873250" cy="1662430"/>
          <wp:effectExtent l="0" t="0" r="0" b="0"/>
          <wp:wrapNone/>
          <wp:docPr id="11" name="Picture 10" descr="Shape, arrow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18F965-EF09-08C1-CD37-F0B15FFA88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Shape, arrow&#10;&#10;Description automatically generated">
                    <a:extLst>
                      <a:ext uri="{FF2B5EF4-FFF2-40B4-BE49-F238E27FC236}">
                        <a16:creationId xmlns:a16="http://schemas.microsoft.com/office/drawing/2014/main" id="{5118F965-EF09-08C1-CD37-F0B15FFA88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166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2B02" w:rsidRPr="00C72B02">
      <w:rPr>
        <w:noProof/>
      </w:rPr>
      <w:drawing>
        <wp:anchor distT="0" distB="0" distL="114300" distR="114300" simplePos="0" relativeHeight="251659264" behindDoc="0" locked="0" layoutInCell="1" allowOverlap="1" wp14:anchorId="56F87E33" wp14:editId="770C4B44">
          <wp:simplePos x="0" y="0"/>
          <wp:positionH relativeFrom="column">
            <wp:posOffset>-122830</wp:posOffset>
          </wp:positionH>
          <wp:positionV relativeFrom="paragraph">
            <wp:posOffset>215890</wp:posOffset>
          </wp:positionV>
          <wp:extent cx="1711251" cy="1401858"/>
          <wp:effectExtent l="0" t="0" r="3810" b="8255"/>
          <wp:wrapNone/>
          <wp:docPr id="5" name="Picture 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D899F0-824C-83C7-DE27-246DD135660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Logo&#10;&#10;Description automatically generated">
                    <a:extLst>
                      <a:ext uri="{FF2B5EF4-FFF2-40B4-BE49-F238E27FC236}">
                        <a16:creationId xmlns:a16="http://schemas.microsoft.com/office/drawing/2014/main" id="{D5D899F0-824C-83C7-DE27-246DD135660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251" cy="1401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6EA68C" w14:textId="22FDBED6" w:rsidR="007D7A39" w:rsidRDefault="007D7A39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58BBCA7E" w14:textId="0C170826" w:rsidR="00C72B02" w:rsidRDefault="00C72B02" w:rsidP="00C72B02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316B3BC3" w14:textId="79E0668D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30CB30B3" w14:textId="7E181811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7D604A98" w14:textId="0F8FED0B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1F85777F" w14:textId="3185E544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78B926B5" w14:textId="77777777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6DBED9A8" w14:textId="77777777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Num14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22750A3"/>
    <w:multiLevelType w:val="hybridMultilevel"/>
    <w:tmpl w:val="73DC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5DD5"/>
    <w:multiLevelType w:val="hybridMultilevel"/>
    <w:tmpl w:val="F5463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E6702E"/>
    <w:multiLevelType w:val="multilevel"/>
    <w:tmpl w:val="D29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E6917"/>
    <w:multiLevelType w:val="hybridMultilevel"/>
    <w:tmpl w:val="B9D6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8705C"/>
    <w:multiLevelType w:val="hybridMultilevel"/>
    <w:tmpl w:val="8826A86E"/>
    <w:lvl w:ilvl="0" w:tplc="D3389CA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857AA"/>
    <w:multiLevelType w:val="hybridMultilevel"/>
    <w:tmpl w:val="16A405B8"/>
    <w:lvl w:ilvl="0" w:tplc="35EE73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A59F9"/>
    <w:multiLevelType w:val="hybridMultilevel"/>
    <w:tmpl w:val="EBC8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01653"/>
    <w:multiLevelType w:val="hybridMultilevel"/>
    <w:tmpl w:val="44D64222"/>
    <w:lvl w:ilvl="0" w:tplc="47F4E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F5CC2"/>
    <w:multiLevelType w:val="hybridMultilevel"/>
    <w:tmpl w:val="7C7E8766"/>
    <w:lvl w:ilvl="0" w:tplc="4BC664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115B40"/>
    <w:multiLevelType w:val="hybridMultilevel"/>
    <w:tmpl w:val="E6BE9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03F82"/>
    <w:multiLevelType w:val="hybridMultilevel"/>
    <w:tmpl w:val="3C445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4101B"/>
    <w:multiLevelType w:val="hybridMultilevel"/>
    <w:tmpl w:val="F89C4214"/>
    <w:lvl w:ilvl="0" w:tplc="1F5ED464">
      <w:start w:val="1"/>
      <w:numFmt w:val="bullet"/>
      <w:pStyle w:val="ListBullet2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83703B"/>
    <w:multiLevelType w:val="hybridMultilevel"/>
    <w:tmpl w:val="8CBC8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A669B"/>
    <w:multiLevelType w:val="hybridMultilevel"/>
    <w:tmpl w:val="0862E002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A29E4"/>
    <w:multiLevelType w:val="hybridMultilevel"/>
    <w:tmpl w:val="F4BED728"/>
    <w:lvl w:ilvl="0" w:tplc="905C95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63504"/>
    <w:multiLevelType w:val="hybridMultilevel"/>
    <w:tmpl w:val="744297C4"/>
    <w:lvl w:ilvl="0" w:tplc="014053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2B23"/>
    <w:multiLevelType w:val="hybridMultilevel"/>
    <w:tmpl w:val="575A9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A55B6C"/>
    <w:multiLevelType w:val="hybridMultilevel"/>
    <w:tmpl w:val="8B50EF9A"/>
    <w:lvl w:ilvl="0" w:tplc="EBB4EC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B12682"/>
    <w:multiLevelType w:val="hybridMultilevel"/>
    <w:tmpl w:val="69EE438E"/>
    <w:lvl w:ilvl="0" w:tplc="E5F694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D17394"/>
    <w:multiLevelType w:val="hybridMultilevel"/>
    <w:tmpl w:val="120CA9B2"/>
    <w:lvl w:ilvl="0" w:tplc="92A416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BA77EB"/>
    <w:multiLevelType w:val="hybridMultilevel"/>
    <w:tmpl w:val="956A9B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468A7"/>
    <w:multiLevelType w:val="hybridMultilevel"/>
    <w:tmpl w:val="34D42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1008B"/>
    <w:multiLevelType w:val="hybridMultilevel"/>
    <w:tmpl w:val="F38CFC44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431359"/>
    <w:multiLevelType w:val="hybridMultilevel"/>
    <w:tmpl w:val="FC32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CA3CCA"/>
    <w:multiLevelType w:val="hybridMultilevel"/>
    <w:tmpl w:val="C25E3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F00E0C"/>
    <w:multiLevelType w:val="hybridMultilevel"/>
    <w:tmpl w:val="2390A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68338E"/>
    <w:multiLevelType w:val="hybridMultilevel"/>
    <w:tmpl w:val="37CCD60A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EC477C"/>
    <w:multiLevelType w:val="multilevel"/>
    <w:tmpl w:val="C888BE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061F57" w:themeColor="text2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color w:val="061F57" w:themeColor="text2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61F57" w:themeColor="text2" w:themeShade="BF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61F57" w:themeColor="text2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61F57" w:themeColor="text2" w:themeShade="BF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61F57" w:themeColor="text2" w:themeShade="BF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61F57" w:themeColor="text2" w:themeShade="BF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061F57" w:themeColor="text2" w:themeShade="BF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61F57" w:themeColor="text2" w:themeShade="BF"/>
      </w:rPr>
    </w:lvl>
  </w:abstractNum>
  <w:abstractNum w:abstractNumId="29" w15:restartNumberingAfterBreak="0">
    <w:nsid w:val="33835E80"/>
    <w:multiLevelType w:val="hybridMultilevel"/>
    <w:tmpl w:val="3B96731A"/>
    <w:lvl w:ilvl="0" w:tplc="0AF4A5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E4F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078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029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1409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B29E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9E66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432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400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312A1E"/>
    <w:multiLevelType w:val="hybridMultilevel"/>
    <w:tmpl w:val="E1785976"/>
    <w:lvl w:ilvl="0" w:tplc="D6787A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726AA1"/>
    <w:multiLevelType w:val="hybridMultilevel"/>
    <w:tmpl w:val="D0BC7704"/>
    <w:lvl w:ilvl="0" w:tplc="574C6270">
      <w:start w:val="1"/>
      <w:numFmt w:val="decimal"/>
      <w:lvlText w:val="%1"/>
      <w:lvlJc w:val="left"/>
      <w:pPr>
        <w:ind w:left="108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A8B19C4"/>
    <w:multiLevelType w:val="hybridMultilevel"/>
    <w:tmpl w:val="4244BCD8"/>
    <w:lvl w:ilvl="0" w:tplc="FB70ADC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EA4594"/>
    <w:multiLevelType w:val="hybridMultilevel"/>
    <w:tmpl w:val="1FCE88DC"/>
    <w:lvl w:ilvl="0" w:tplc="94562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DF63E2"/>
    <w:multiLevelType w:val="hybridMultilevel"/>
    <w:tmpl w:val="2B1EA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5325AE"/>
    <w:multiLevelType w:val="hybridMultilevel"/>
    <w:tmpl w:val="0E425F76"/>
    <w:lvl w:ilvl="0" w:tplc="0FCED0D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765193"/>
    <w:multiLevelType w:val="hybridMultilevel"/>
    <w:tmpl w:val="EB081038"/>
    <w:lvl w:ilvl="0" w:tplc="C5F868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1D32A6"/>
    <w:multiLevelType w:val="hybridMultilevel"/>
    <w:tmpl w:val="8ABCB1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4C02AE4"/>
    <w:multiLevelType w:val="hybridMultilevel"/>
    <w:tmpl w:val="A8347870"/>
    <w:lvl w:ilvl="0" w:tplc="51F831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F51C54"/>
    <w:multiLevelType w:val="hybridMultilevel"/>
    <w:tmpl w:val="AB3CBCEA"/>
    <w:lvl w:ilvl="0" w:tplc="F1C6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BD030C"/>
    <w:multiLevelType w:val="hybridMultilevel"/>
    <w:tmpl w:val="66EA9D3A"/>
    <w:lvl w:ilvl="0" w:tplc="EBCA48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431114"/>
    <w:multiLevelType w:val="hybridMultilevel"/>
    <w:tmpl w:val="BCE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7C1306"/>
    <w:multiLevelType w:val="hybridMultilevel"/>
    <w:tmpl w:val="FA58A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3D226F"/>
    <w:multiLevelType w:val="hybridMultilevel"/>
    <w:tmpl w:val="C1E05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6226E2"/>
    <w:multiLevelType w:val="hybridMultilevel"/>
    <w:tmpl w:val="38EE921C"/>
    <w:lvl w:ilvl="0" w:tplc="974CC9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074E4C"/>
    <w:multiLevelType w:val="hybridMultilevel"/>
    <w:tmpl w:val="931AEC7E"/>
    <w:lvl w:ilvl="0" w:tplc="4ADC31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1FA684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A573B0"/>
    <w:multiLevelType w:val="multilevel"/>
    <w:tmpl w:val="DE9C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4D795C"/>
    <w:multiLevelType w:val="hybridMultilevel"/>
    <w:tmpl w:val="FE6CF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674864"/>
    <w:multiLevelType w:val="hybridMultilevel"/>
    <w:tmpl w:val="B614D5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2D91E5E"/>
    <w:multiLevelType w:val="hybridMultilevel"/>
    <w:tmpl w:val="5A829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885D17"/>
    <w:multiLevelType w:val="multilevel"/>
    <w:tmpl w:val="0DC218A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b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1" w15:restartNumberingAfterBreak="0">
    <w:nsid w:val="5B231F4B"/>
    <w:multiLevelType w:val="hybridMultilevel"/>
    <w:tmpl w:val="2FC050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B57E41"/>
    <w:multiLevelType w:val="multilevel"/>
    <w:tmpl w:val="98D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B252A8"/>
    <w:multiLevelType w:val="hybridMultilevel"/>
    <w:tmpl w:val="36F47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257022"/>
    <w:multiLevelType w:val="hybridMultilevel"/>
    <w:tmpl w:val="A9A6C63E"/>
    <w:lvl w:ilvl="0" w:tplc="D4C65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4D568A"/>
    <w:multiLevelType w:val="hybridMultilevel"/>
    <w:tmpl w:val="489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A058F0"/>
    <w:multiLevelType w:val="hybridMultilevel"/>
    <w:tmpl w:val="F7AE6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164554"/>
    <w:multiLevelType w:val="hybridMultilevel"/>
    <w:tmpl w:val="3710F30C"/>
    <w:lvl w:ilvl="0" w:tplc="53AE8B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425D8F"/>
    <w:multiLevelType w:val="hybridMultilevel"/>
    <w:tmpl w:val="0BDC5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C1570D"/>
    <w:multiLevelType w:val="hybridMultilevel"/>
    <w:tmpl w:val="C5B09FCC"/>
    <w:lvl w:ilvl="0" w:tplc="BD66A1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FB2114"/>
    <w:multiLevelType w:val="hybridMultilevel"/>
    <w:tmpl w:val="9BC43D3A"/>
    <w:lvl w:ilvl="0" w:tplc="B09280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9125A7"/>
    <w:multiLevelType w:val="multilevel"/>
    <w:tmpl w:val="65CE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8B00D9"/>
    <w:multiLevelType w:val="hybridMultilevel"/>
    <w:tmpl w:val="8FF2A200"/>
    <w:lvl w:ilvl="0" w:tplc="A274D0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D9234B"/>
    <w:multiLevelType w:val="hybridMultilevel"/>
    <w:tmpl w:val="608EB636"/>
    <w:lvl w:ilvl="0" w:tplc="2AB273A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902704"/>
    <w:multiLevelType w:val="hybridMultilevel"/>
    <w:tmpl w:val="E2C42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CD2BB3"/>
    <w:multiLevelType w:val="hybridMultilevel"/>
    <w:tmpl w:val="8646D2D2"/>
    <w:lvl w:ilvl="0" w:tplc="65D63152">
      <w:start w:val="1"/>
      <w:numFmt w:val="decimal"/>
      <w:lvlText w:val="%1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E560F0"/>
    <w:multiLevelType w:val="hybridMultilevel"/>
    <w:tmpl w:val="3A8EA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81864">
    <w:abstractNumId w:val="41"/>
  </w:num>
  <w:num w:numId="2" w16cid:durableId="476647682">
    <w:abstractNumId w:val="7"/>
  </w:num>
  <w:num w:numId="3" w16cid:durableId="498083268">
    <w:abstractNumId w:val="52"/>
  </w:num>
  <w:num w:numId="4" w16cid:durableId="2104450455">
    <w:abstractNumId w:val="3"/>
  </w:num>
  <w:num w:numId="5" w16cid:durableId="623854914">
    <w:abstractNumId w:val="54"/>
  </w:num>
  <w:num w:numId="6" w16cid:durableId="1704556659">
    <w:abstractNumId w:val="50"/>
  </w:num>
  <w:num w:numId="7" w16cid:durableId="1594972735">
    <w:abstractNumId w:val="45"/>
  </w:num>
  <w:num w:numId="8" w16cid:durableId="1296788821">
    <w:abstractNumId w:val="51"/>
  </w:num>
  <w:num w:numId="9" w16cid:durableId="1060401275">
    <w:abstractNumId w:val="28"/>
  </w:num>
  <w:num w:numId="10" w16cid:durableId="1798643798">
    <w:abstractNumId w:val="5"/>
  </w:num>
  <w:num w:numId="11" w16cid:durableId="2141804427">
    <w:abstractNumId w:val="31"/>
  </w:num>
  <w:num w:numId="12" w16cid:durableId="1464618279">
    <w:abstractNumId w:val="65"/>
  </w:num>
  <w:num w:numId="13" w16cid:durableId="1882402484">
    <w:abstractNumId w:val="35"/>
  </w:num>
  <w:num w:numId="14" w16cid:durableId="1381704847">
    <w:abstractNumId w:val="42"/>
  </w:num>
  <w:num w:numId="15" w16cid:durableId="254555339">
    <w:abstractNumId w:val="14"/>
  </w:num>
  <w:num w:numId="16" w16cid:durableId="513693333">
    <w:abstractNumId w:val="23"/>
  </w:num>
  <w:num w:numId="17" w16cid:durableId="414597389">
    <w:abstractNumId w:val="27"/>
  </w:num>
  <w:num w:numId="18" w16cid:durableId="1845775350">
    <w:abstractNumId w:val="21"/>
  </w:num>
  <w:num w:numId="19" w16cid:durableId="1733770704">
    <w:abstractNumId w:val="11"/>
  </w:num>
  <w:num w:numId="20" w16cid:durableId="387387447">
    <w:abstractNumId w:val="13"/>
  </w:num>
  <w:num w:numId="21" w16cid:durableId="313995252">
    <w:abstractNumId w:val="26"/>
  </w:num>
  <w:num w:numId="22" w16cid:durableId="793909693">
    <w:abstractNumId w:val="39"/>
  </w:num>
  <w:num w:numId="23" w16cid:durableId="809202057">
    <w:abstractNumId w:val="66"/>
  </w:num>
  <w:num w:numId="24" w16cid:durableId="1178691488">
    <w:abstractNumId w:val="43"/>
  </w:num>
  <w:num w:numId="25" w16cid:durableId="2011593588">
    <w:abstractNumId w:val="56"/>
  </w:num>
  <w:num w:numId="26" w16cid:durableId="1187795780">
    <w:abstractNumId w:val="55"/>
  </w:num>
  <w:num w:numId="27" w16cid:durableId="1739204778">
    <w:abstractNumId w:val="25"/>
  </w:num>
  <w:num w:numId="28" w16cid:durableId="1187984643">
    <w:abstractNumId w:val="17"/>
  </w:num>
  <w:num w:numId="29" w16cid:durableId="2080773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1416494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76370645">
    <w:abstractNumId w:val="22"/>
  </w:num>
  <w:num w:numId="32" w16cid:durableId="1874416055">
    <w:abstractNumId w:val="19"/>
  </w:num>
  <w:num w:numId="33" w16cid:durableId="1115948438">
    <w:abstractNumId w:val="37"/>
  </w:num>
  <w:num w:numId="34" w16cid:durableId="77869676">
    <w:abstractNumId w:val="48"/>
  </w:num>
  <w:num w:numId="35" w16cid:durableId="1815685105">
    <w:abstractNumId w:val="12"/>
  </w:num>
  <w:num w:numId="36" w16cid:durableId="2033804513">
    <w:abstractNumId w:val="2"/>
  </w:num>
  <w:num w:numId="37" w16cid:durableId="116266902">
    <w:abstractNumId w:val="4"/>
  </w:num>
  <w:num w:numId="38" w16cid:durableId="1748456506">
    <w:abstractNumId w:val="29"/>
  </w:num>
  <w:num w:numId="39" w16cid:durableId="1430999796">
    <w:abstractNumId w:val="24"/>
  </w:num>
  <w:num w:numId="40" w16cid:durableId="1804542614">
    <w:abstractNumId w:val="1"/>
  </w:num>
  <w:num w:numId="41" w16cid:durableId="1349797509">
    <w:abstractNumId w:val="53"/>
  </w:num>
  <w:num w:numId="42" w16cid:durableId="1119489550">
    <w:abstractNumId w:val="58"/>
  </w:num>
  <w:num w:numId="43" w16cid:durableId="1972056534">
    <w:abstractNumId w:val="10"/>
  </w:num>
  <w:num w:numId="44" w16cid:durableId="956909804">
    <w:abstractNumId w:val="34"/>
  </w:num>
  <w:num w:numId="45" w16cid:durableId="1692561267">
    <w:abstractNumId w:val="49"/>
  </w:num>
  <w:num w:numId="46" w16cid:durableId="1637055666">
    <w:abstractNumId w:val="64"/>
  </w:num>
  <w:num w:numId="47" w16cid:durableId="1104039779">
    <w:abstractNumId w:val="47"/>
  </w:num>
  <w:num w:numId="48" w16cid:durableId="794105137">
    <w:abstractNumId w:val="9"/>
  </w:num>
  <w:num w:numId="49" w16cid:durableId="1946377271">
    <w:abstractNumId w:val="18"/>
  </w:num>
  <w:num w:numId="50" w16cid:durableId="1627078331">
    <w:abstractNumId w:val="60"/>
  </w:num>
  <w:num w:numId="51" w16cid:durableId="1289359689">
    <w:abstractNumId w:val="59"/>
  </w:num>
  <w:num w:numId="52" w16cid:durableId="1420831114">
    <w:abstractNumId w:val="20"/>
  </w:num>
  <w:num w:numId="53" w16cid:durableId="1892031125">
    <w:abstractNumId w:val="30"/>
  </w:num>
  <w:num w:numId="54" w16cid:durableId="1345403834">
    <w:abstractNumId w:val="63"/>
  </w:num>
  <w:num w:numId="55" w16cid:durableId="1717853234">
    <w:abstractNumId w:val="8"/>
  </w:num>
  <w:num w:numId="56" w16cid:durableId="545222407">
    <w:abstractNumId w:val="38"/>
  </w:num>
  <w:num w:numId="57" w16cid:durableId="1982467148">
    <w:abstractNumId w:val="32"/>
  </w:num>
  <w:num w:numId="58" w16cid:durableId="746923051">
    <w:abstractNumId w:val="33"/>
  </w:num>
  <w:num w:numId="59" w16cid:durableId="2143304776">
    <w:abstractNumId w:val="15"/>
  </w:num>
  <w:num w:numId="60" w16cid:durableId="1846820870">
    <w:abstractNumId w:val="36"/>
  </w:num>
  <w:num w:numId="61" w16cid:durableId="385833214">
    <w:abstractNumId w:val="44"/>
  </w:num>
  <w:num w:numId="62" w16cid:durableId="203520340">
    <w:abstractNumId w:val="62"/>
  </w:num>
  <w:num w:numId="63" w16cid:durableId="2038962887">
    <w:abstractNumId w:val="16"/>
  </w:num>
  <w:num w:numId="64" w16cid:durableId="753286464">
    <w:abstractNumId w:val="40"/>
  </w:num>
  <w:num w:numId="65" w16cid:durableId="335886553">
    <w:abstractNumId w:val="6"/>
  </w:num>
  <w:num w:numId="66" w16cid:durableId="358513239">
    <w:abstractNumId w:val="5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63"/>
    <w:rsid w:val="00001080"/>
    <w:rsid w:val="000012DA"/>
    <w:rsid w:val="00001B1B"/>
    <w:rsid w:val="00001FED"/>
    <w:rsid w:val="00003A66"/>
    <w:rsid w:val="000052FA"/>
    <w:rsid w:val="000057D0"/>
    <w:rsid w:val="0000642B"/>
    <w:rsid w:val="00006F7E"/>
    <w:rsid w:val="00011C2A"/>
    <w:rsid w:val="00011E0B"/>
    <w:rsid w:val="0001389A"/>
    <w:rsid w:val="00013F2D"/>
    <w:rsid w:val="00013FBC"/>
    <w:rsid w:val="00014155"/>
    <w:rsid w:val="00014838"/>
    <w:rsid w:val="00015017"/>
    <w:rsid w:val="00017103"/>
    <w:rsid w:val="000173E3"/>
    <w:rsid w:val="00020C58"/>
    <w:rsid w:val="0002184B"/>
    <w:rsid w:val="000228A1"/>
    <w:rsid w:val="00023654"/>
    <w:rsid w:val="000236F8"/>
    <w:rsid w:val="00023CCE"/>
    <w:rsid w:val="0002462E"/>
    <w:rsid w:val="0002482E"/>
    <w:rsid w:val="00024EFB"/>
    <w:rsid w:val="000301A2"/>
    <w:rsid w:val="00030B42"/>
    <w:rsid w:val="00030C26"/>
    <w:rsid w:val="00030DCB"/>
    <w:rsid w:val="00031AFD"/>
    <w:rsid w:val="000328FC"/>
    <w:rsid w:val="000330A2"/>
    <w:rsid w:val="000336C3"/>
    <w:rsid w:val="0003386E"/>
    <w:rsid w:val="00034BCC"/>
    <w:rsid w:val="00036CDC"/>
    <w:rsid w:val="00037094"/>
    <w:rsid w:val="00040E71"/>
    <w:rsid w:val="00040F2C"/>
    <w:rsid w:val="00041679"/>
    <w:rsid w:val="000419D8"/>
    <w:rsid w:val="00041D13"/>
    <w:rsid w:val="00042036"/>
    <w:rsid w:val="00042B27"/>
    <w:rsid w:val="00042BD1"/>
    <w:rsid w:val="00042F65"/>
    <w:rsid w:val="00044679"/>
    <w:rsid w:val="000448A9"/>
    <w:rsid w:val="00044FA4"/>
    <w:rsid w:val="00045328"/>
    <w:rsid w:val="000472AB"/>
    <w:rsid w:val="000472DF"/>
    <w:rsid w:val="00047BD0"/>
    <w:rsid w:val="00050324"/>
    <w:rsid w:val="00050E29"/>
    <w:rsid w:val="00052CEA"/>
    <w:rsid w:val="000533C5"/>
    <w:rsid w:val="00053998"/>
    <w:rsid w:val="00054138"/>
    <w:rsid w:val="000550D2"/>
    <w:rsid w:val="00055A41"/>
    <w:rsid w:val="00055AE9"/>
    <w:rsid w:val="00057074"/>
    <w:rsid w:val="00057A72"/>
    <w:rsid w:val="000602CD"/>
    <w:rsid w:val="00062162"/>
    <w:rsid w:val="00062CF8"/>
    <w:rsid w:val="00062E7B"/>
    <w:rsid w:val="0006303F"/>
    <w:rsid w:val="000636B3"/>
    <w:rsid w:val="00063D42"/>
    <w:rsid w:val="000647B8"/>
    <w:rsid w:val="00065D01"/>
    <w:rsid w:val="000661C0"/>
    <w:rsid w:val="00067A2E"/>
    <w:rsid w:val="00067C9D"/>
    <w:rsid w:val="00067F56"/>
    <w:rsid w:val="00071911"/>
    <w:rsid w:val="00072144"/>
    <w:rsid w:val="000735C7"/>
    <w:rsid w:val="00073B59"/>
    <w:rsid w:val="00073BAB"/>
    <w:rsid w:val="00073E16"/>
    <w:rsid w:val="000754B7"/>
    <w:rsid w:val="0007592C"/>
    <w:rsid w:val="00076650"/>
    <w:rsid w:val="00076B56"/>
    <w:rsid w:val="00077462"/>
    <w:rsid w:val="00077A5E"/>
    <w:rsid w:val="00081ECB"/>
    <w:rsid w:val="00081F76"/>
    <w:rsid w:val="000823EC"/>
    <w:rsid w:val="00084192"/>
    <w:rsid w:val="000842E4"/>
    <w:rsid w:val="00084D95"/>
    <w:rsid w:val="00084EAA"/>
    <w:rsid w:val="000864E5"/>
    <w:rsid w:val="00087022"/>
    <w:rsid w:val="00087EB8"/>
    <w:rsid w:val="00091416"/>
    <w:rsid w:val="00091C67"/>
    <w:rsid w:val="000920DC"/>
    <w:rsid w:val="00092E46"/>
    <w:rsid w:val="000959F1"/>
    <w:rsid w:val="00096657"/>
    <w:rsid w:val="00096925"/>
    <w:rsid w:val="00097C3B"/>
    <w:rsid w:val="00097FF5"/>
    <w:rsid w:val="000A0150"/>
    <w:rsid w:val="000A1F95"/>
    <w:rsid w:val="000A2764"/>
    <w:rsid w:val="000A2898"/>
    <w:rsid w:val="000A68A7"/>
    <w:rsid w:val="000A6D15"/>
    <w:rsid w:val="000A6F8C"/>
    <w:rsid w:val="000B0EA3"/>
    <w:rsid w:val="000B4539"/>
    <w:rsid w:val="000B4D7D"/>
    <w:rsid w:val="000B4D86"/>
    <w:rsid w:val="000C04DD"/>
    <w:rsid w:val="000C0B37"/>
    <w:rsid w:val="000C1453"/>
    <w:rsid w:val="000C1D14"/>
    <w:rsid w:val="000C209F"/>
    <w:rsid w:val="000C43E6"/>
    <w:rsid w:val="000C4C67"/>
    <w:rsid w:val="000C5BED"/>
    <w:rsid w:val="000C635C"/>
    <w:rsid w:val="000C66EA"/>
    <w:rsid w:val="000C7397"/>
    <w:rsid w:val="000D0201"/>
    <w:rsid w:val="000D040C"/>
    <w:rsid w:val="000D262F"/>
    <w:rsid w:val="000D2D35"/>
    <w:rsid w:val="000D2D6F"/>
    <w:rsid w:val="000D48C5"/>
    <w:rsid w:val="000D5EF5"/>
    <w:rsid w:val="000D71B1"/>
    <w:rsid w:val="000D7F15"/>
    <w:rsid w:val="000E02DC"/>
    <w:rsid w:val="000E0D08"/>
    <w:rsid w:val="000E13F0"/>
    <w:rsid w:val="000E1938"/>
    <w:rsid w:val="000E2D15"/>
    <w:rsid w:val="000E3430"/>
    <w:rsid w:val="000E3ABE"/>
    <w:rsid w:val="000E5CEB"/>
    <w:rsid w:val="000E63C9"/>
    <w:rsid w:val="000E65D4"/>
    <w:rsid w:val="000E7A8E"/>
    <w:rsid w:val="000F058D"/>
    <w:rsid w:val="000F08D8"/>
    <w:rsid w:val="000F1EF2"/>
    <w:rsid w:val="000F27C3"/>
    <w:rsid w:val="000F38D5"/>
    <w:rsid w:val="000F42DA"/>
    <w:rsid w:val="000F4FC4"/>
    <w:rsid w:val="000F7FA6"/>
    <w:rsid w:val="001003DE"/>
    <w:rsid w:val="001012E9"/>
    <w:rsid w:val="00101C5B"/>
    <w:rsid w:val="00101E3D"/>
    <w:rsid w:val="0010278A"/>
    <w:rsid w:val="00105218"/>
    <w:rsid w:val="00105AD4"/>
    <w:rsid w:val="00107D18"/>
    <w:rsid w:val="001107AB"/>
    <w:rsid w:val="00110C9C"/>
    <w:rsid w:val="001118AC"/>
    <w:rsid w:val="00113C84"/>
    <w:rsid w:val="0011421D"/>
    <w:rsid w:val="00114515"/>
    <w:rsid w:val="001156E3"/>
    <w:rsid w:val="001177A4"/>
    <w:rsid w:val="00121A61"/>
    <w:rsid w:val="00122189"/>
    <w:rsid w:val="00123191"/>
    <w:rsid w:val="0012333D"/>
    <w:rsid w:val="00123CB5"/>
    <w:rsid w:val="00125525"/>
    <w:rsid w:val="001258BB"/>
    <w:rsid w:val="00125D81"/>
    <w:rsid w:val="00126940"/>
    <w:rsid w:val="00130E9D"/>
    <w:rsid w:val="001310E1"/>
    <w:rsid w:val="001311D1"/>
    <w:rsid w:val="001321A9"/>
    <w:rsid w:val="001357E4"/>
    <w:rsid w:val="00136F1B"/>
    <w:rsid w:val="00141107"/>
    <w:rsid w:val="00142C22"/>
    <w:rsid w:val="001435D0"/>
    <w:rsid w:val="00145AC2"/>
    <w:rsid w:val="00145AF7"/>
    <w:rsid w:val="00145D30"/>
    <w:rsid w:val="0014716A"/>
    <w:rsid w:val="001478E9"/>
    <w:rsid w:val="00147C43"/>
    <w:rsid w:val="001503F7"/>
    <w:rsid w:val="001508DA"/>
    <w:rsid w:val="0015090C"/>
    <w:rsid w:val="00150A6D"/>
    <w:rsid w:val="00150B9B"/>
    <w:rsid w:val="001514E5"/>
    <w:rsid w:val="00151CE4"/>
    <w:rsid w:val="0015386E"/>
    <w:rsid w:val="001538C1"/>
    <w:rsid w:val="001548CA"/>
    <w:rsid w:val="00154D41"/>
    <w:rsid w:val="00155009"/>
    <w:rsid w:val="001552B6"/>
    <w:rsid w:val="00155A1F"/>
    <w:rsid w:val="00157264"/>
    <w:rsid w:val="00157BB2"/>
    <w:rsid w:val="00160B2C"/>
    <w:rsid w:val="00161EEA"/>
    <w:rsid w:val="001631B4"/>
    <w:rsid w:val="001633CC"/>
    <w:rsid w:val="0016360A"/>
    <w:rsid w:val="0016488A"/>
    <w:rsid w:val="001648E8"/>
    <w:rsid w:val="00166119"/>
    <w:rsid w:val="00166605"/>
    <w:rsid w:val="00166D9A"/>
    <w:rsid w:val="001674CA"/>
    <w:rsid w:val="001700BE"/>
    <w:rsid w:val="001708E6"/>
    <w:rsid w:val="00171816"/>
    <w:rsid w:val="00171B8C"/>
    <w:rsid w:val="00172A67"/>
    <w:rsid w:val="0017377F"/>
    <w:rsid w:val="001763A9"/>
    <w:rsid w:val="001811D9"/>
    <w:rsid w:val="0018458B"/>
    <w:rsid w:val="00184648"/>
    <w:rsid w:val="001858DE"/>
    <w:rsid w:val="00185B35"/>
    <w:rsid w:val="00185E7B"/>
    <w:rsid w:val="00186083"/>
    <w:rsid w:val="00186894"/>
    <w:rsid w:val="001921C9"/>
    <w:rsid w:val="0019289B"/>
    <w:rsid w:val="0019374C"/>
    <w:rsid w:val="0019491C"/>
    <w:rsid w:val="00194B15"/>
    <w:rsid w:val="00194C18"/>
    <w:rsid w:val="0019515A"/>
    <w:rsid w:val="00195505"/>
    <w:rsid w:val="001959DB"/>
    <w:rsid w:val="001961B5"/>
    <w:rsid w:val="001969E1"/>
    <w:rsid w:val="001A0611"/>
    <w:rsid w:val="001A1CEF"/>
    <w:rsid w:val="001A4CED"/>
    <w:rsid w:val="001A507A"/>
    <w:rsid w:val="001A66B5"/>
    <w:rsid w:val="001A6B01"/>
    <w:rsid w:val="001A72C8"/>
    <w:rsid w:val="001A7E17"/>
    <w:rsid w:val="001A7FFA"/>
    <w:rsid w:val="001B03C4"/>
    <w:rsid w:val="001B0FEA"/>
    <w:rsid w:val="001B1842"/>
    <w:rsid w:val="001B22FB"/>
    <w:rsid w:val="001B4AFF"/>
    <w:rsid w:val="001B67C8"/>
    <w:rsid w:val="001B6FF3"/>
    <w:rsid w:val="001C1A6A"/>
    <w:rsid w:val="001C23DE"/>
    <w:rsid w:val="001C33B5"/>
    <w:rsid w:val="001C451D"/>
    <w:rsid w:val="001C56FD"/>
    <w:rsid w:val="001C5AF5"/>
    <w:rsid w:val="001C7E27"/>
    <w:rsid w:val="001D21F6"/>
    <w:rsid w:val="001D33C3"/>
    <w:rsid w:val="001D348E"/>
    <w:rsid w:val="001D4E9D"/>
    <w:rsid w:val="001D4FE2"/>
    <w:rsid w:val="001D5192"/>
    <w:rsid w:val="001D613E"/>
    <w:rsid w:val="001D6EBA"/>
    <w:rsid w:val="001E0B93"/>
    <w:rsid w:val="001E1C9C"/>
    <w:rsid w:val="001E303A"/>
    <w:rsid w:val="001E4FEA"/>
    <w:rsid w:val="001E51CD"/>
    <w:rsid w:val="001E577F"/>
    <w:rsid w:val="001F13B9"/>
    <w:rsid w:val="001F220B"/>
    <w:rsid w:val="001F2BC8"/>
    <w:rsid w:val="001F5F6B"/>
    <w:rsid w:val="001F6648"/>
    <w:rsid w:val="001F6A53"/>
    <w:rsid w:val="001F79A9"/>
    <w:rsid w:val="00200230"/>
    <w:rsid w:val="00201408"/>
    <w:rsid w:val="00201AD8"/>
    <w:rsid w:val="0020310F"/>
    <w:rsid w:val="00204D58"/>
    <w:rsid w:val="002059A5"/>
    <w:rsid w:val="002068E5"/>
    <w:rsid w:val="0020718A"/>
    <w:rsid w:val="00207F2F"/>
    <w:rsid w:val="002105B1"/>
    <w:rsid w:val="00210A3D"/>
    <w:rsid w:val="00210D37"/>
    <w:rsid w:val="0021328E"/>
    <w:rsid w:val="00213347"/>
    <w:rsid w:val="002140DE"/>
    <w:rsid w:val="0021432E"/>
    <w:rsid w:val="00215154"/>
    <w:rsid w:val="00215E6E"/>
    <w:rsid w:val="00215FD8"/>
    <w:rsid w:val="00216B39"/>
    <w:rsid w:val="00221E57"/>
    <w:rsid w:val="00222BD5"/>
    <w:rsid w:val="00222E7E"/>
    <w:rsid w:val="00224C11"/>
    <w:rsid w:val="00224C1E"/>
    <w:rsid w:val="00225398"/>
    <w:rsid w:val="00225B51"/>
    <w:rsid w:val="002270F3"/>
    <w:rsid w:val="00231F79"/>
    <w:rsid w:val="0023492C"/>
    <w:rsid w:val="00235961"/>
    <w:rsid w:val="002377A5"/>
    <w:rsid w:val="00237BED"/>
    <w:rsid w:val="00240495"/>
    <w:rsid w:val="002418FC"/>
    <w:rsid w:val="002425E0"/>
    <w:rsid w:val="00242A19"/>
    <w:rsid w:val="0024305D"/>
    <w:rsid w:val="00243860"/>
    <w:rsid w:val="00243EBC"/>
    <w:rsid w:val="002453CB"/>
    <w:rsid w:val="00246053"/>
    <w:rsid w:val="00246A35"/>
    <w:rsid w:val="00246E82"/>
    <w:rsid w:val="00246F0B"/>
    <w:rsid w:val="002504C2"/>
    <w:rsid w:val="00250AD6"/>
    <w:rsid w:val="002514BD"/>
    <w:rsid w:val="00252695"/>
    <w:rsid w:val="00252E67"/>
    <w:rsid w:val="00253DE2"/>
    <w:rsid w:val="00257BA2"/>
    <w:rsid w:val="00260989"/>
    <w:rsid w:val="00263C43"/>
    <w:rsid w:val="00264B92"/>
    <w:rsid w:val="00265737"/>
    <w:rsid w:val="002659A6"/>
    <w:rsid w:val="00265A7C"/>
    <w:rsid w:val="00266326"/>
    <w:rsid w:val="002663BB"/>
    <w:rsid w:val="00270CB7"/>
    <w:rsid w:val="00271D19"/>
    <w:rsid w:val="002729B3"/>
    <w:rsid w:val="00275BA4"/>
    <w:rsid w:val="00275D21"/>
    <w:rsid w:val="002763BE"/>
    <w:rsid w:val="00276C78"/>
    <w:rsid w:val="002800DE"/>
    <w:rsid w:val="00280F93"/>
    <w:rsid w:val="002818FB"/>
    <w:rsid w:val="00283C93"/>
    <w:rsid w:val="00284348"/>
    <w:rsid w:val="0028485A"/>
    <w:rsid w:val="00285B4C"/>
    <w:rsid w:val="00287D7D"/>
    <w:rsid w:val="00287F73"/>
    <w:rsid w:val="002909A7"/>
    <w:rsid w:val="0029107D"/>
    <w:rsid w:val="0029169A"/>
    <w:rsid w:val="00291817"/>
    <w:rsid w:val="002928C9"/>
    <w:rsid w:val="00292B19"/>
    <w:rsid w:val="00292D7E"/>
    <w:rsid w:val="00294341"/>
    <w:rsid w:val="00296640"/>
    <w:rsid w:val="00296732"/>
    <w:rsid w:val="00297589"/>
    <w:rsid w:val="002978B7"/>
    <w:rsid w:val="002A043D"/>
    <w:rsid w:val="002A2B29"/>
    <w:rsid w:val="002A2E05"/>
    <w:rsid w:val="002A3730"/>
    <w:rsid w:val="002A3CF5"/>
    <w:rsid w:val="002A3D0F"/>
    <w:rsid w:val="002A44D0"/>
    <w:rsid w:val="002A4B7C"/>
    <w:rsid w:val="002A5328"/>
    <w:rsid w:val="002B0464"/>
    <w:rsid w:val="002B0E97"/>
    <w:rsid w:val="002B0FCD"/>
    <w:rsid w:val="002B1135"/>
    <w:rsid w:val="002B1F3A"/>
    <w:rsid w:val="002B2771"/>
    <w:rsid w:val="002B28FA"/>
    <w:rsid w:val="002B2FC8"/>
    <w:rsid w:val="002B306D"/>
    <w:rsid w:val="002B3B9D"/>
    <w:rsid w:val="002B42F7"/>
    <w:rsid w:val="002B633E"/>
    <w:rsid w:val="002B764F"/>
    <w:rsid w:val="002B7E29"/>
    <w:rsid w:val="002C037D"/>
    <w:rsid w:val="002C2BBC"/>
    <w:rsid w:val="002C388A"/>
    <w:rsid w:val="002C51E8"/>
    <w:rsid w:val="002C5738"/>
    <w:rsid w:val="002C5B18"/>
    <w:rsid w:val="002C6C3B"/>
    <w:rsid w:val="002D0935"/>
    <w:rsid w:val="002D0DF7"/>
    <w:rsid w:val="002D1791"/>
    <w:rsid w:val="002D36A1"/>
    <w:rsid w:val="002D482B"/>
    <w:rsid w:val="002D4E72"/>
    <w:rsid w:val="002D4F09"/>
    <w:rsid w:val="002D5290"/>
    <w:rsid w:val="002D53AA"/>
    <w:rsid w:val="002D605F"/>
    <w:rsid w:val="002D72D2"/>
    <w:rsid w:val="002D7D4A"/>
    <w:rsid w:val="002E04C7"/>
    <w:rsid w:val="002E1479"/>
    <w:rsid w:val="002E38BF"/>
    <w:rsid w:val="002E3C09"/>
    <w:rsid w:val="002E5F65"/>
    <w:rsid w:val="002E62B7"/>
    <w:rsid w:val="002F16CD"/>
    <w:rsid w:val="002F3482"/>
    <w:rsid w:val="002F417D"/>
    <w:rsid w:val="002F46F1"/>
    <w:rsid w:val="002F4E77"/>
    <w:rsid w:val="002F51F5"/>
    <w:rsid w:val="002F60D8"/>
    <w:rsid w:val="002F6AFB"/>
    <w:rsid w:val="003002DD"/>
    <w:rsid w:val="00301957"/>
    <w:rsid w:val="00303351"/>
    <w:rsid w:val="00304645"/>
    <w:rsid w:val="00304CAF"/>
    <w:rsid w:val="00305653"/>
    <w:rsid w:val="003072CA"/>
    <w:rsid w:val="00307E49"/>
    <w:rsid w:val="003101FF"/>
    <w:rsid w:val="0031165F"/>
    <w:rsid w:val="00312137"/>
    <w:rsid w:val="00313860"/>
    <w:rsid w:val="00316065"/>
    <w:rsid w:val="00317B22"/>
    <w:rsid w:val="0032058C"/>
    <w:rsid w:val="0032214B"/>
    <w:rsid w:val="003238ED"/>
    <w:rsid w:val="00323C6A"/>
    <w:rsid w:val="00326A12"/>
    <w:rsid w:val="0032720B"/>
    <w:rsid w:val="00330359"/>
    <w:rsid w:val="003321A5"/>
    <w:rsid w:val="00333245"/>
    <w:rsid w:val="003348F2"/>
    <w:rsid w:val="0033509D"/>
    <w:rsid w:val="0033762F"/>
    <w:rsid w:val="0034044E"/>
    <w:rsid w:val="00342058"/>
    <w:rsid w:val="00342E16"/>
    <w:rsid w:val="003433A5"/>
    <w:rsid w:val="003436D4"/>
    <w:rsid w:val="00345737"/>
    <w:rsid w:val="003458A2"/>
    <w:rsid w:val="0034656D"/>
    <w:rsid w:val="0034725D"/>
    <w:rsid w:val="00353924"/>
    <w:rsid w:val="00353B5D"/>
    <w:rsid w:val="003554B2"/>
    <w:rsid w:val="00356F0A"/>
    <w:rsid w:val="00357347"/>
    <w:rsid w:val="0036068D"/>
    <w:rsid w:val="0036142C"/>
    <w:rsid w:val="003615AC"/>
    <w:rsid w:val="00362402"/>
    <w:rsid w:val="00363C5F"/>
    <w:rsid w:val="0036425A"/>
    <w:rsid w:val="003644D6"/>
    <w:rsid w:val="003648D7"/>
    <w:rsid w:val="00366C7E"/>
    <w:rsid w:val="00366D63"/>
    <w:rsid w:val="00367461"/>
    <w:rsid w:val="00373445"/>
    <w:rsid w:val="00375AEB"/>
    <w:rsid w:val="00375E0C"/>
    <w:rsid w:val="003764B0"/>
    <w:rsid w:val="00377365"/>
    <w:rsid w:val="003801AC"/>
    <w:rsid w:val="0038092C"/>
    <w:rsid w:val="00381454"/>
    <w:rsid w:val="00382617"/>
    <w:rsid w:val="00384EA3"/>
    <w:rsid w:val="00385A7C"/>
    <w:rsid w:val="00392D64"/>
    <w:rsid w:val="003943FB"/>
    <w:rsid w:val="00395C00"/>
    <w:rsid w:val="003969A7"/>
    <w:rsid w:val="003A39A1"/>
    <w:rsid w:val="003A3EF9"/>
    <w:rsid w:val="003A4A70"/>
    <w:rsid w:val="003A55F5"/>
    <w:rsid w:val="003A5DC8"/>
    <w:rsid w:val="003A67B2"/>
    <w:rsid w:val="003A7A9F"/>
    <w:rsid w:val="003B165C"/>
    <w:rsid w:val="003B30A4"/>
    <w:rsid w:val="003B39B9"/>
    <w:rsid w:val="003B39C7"/>
    <w:rsid w:val="003B3F19"/>
    <w:rsid w:val="003B5C38"/>
    <w:rsid w:val="003B5E21"/>
    <w:rsid w:val="003B65BF"/>
    <w:rsid w:val="003B6A94"/>
    <w:rsid w:val="003B73D7"/>
    <w:rsid w:val="003B7893"/>
    <w:rsid w:val="003B78A8"/>
    <w:rsid w:val="003C0F18"/>
    <w:rsid w:val="003C1127"/>
    <w:rsid w:val="003C2191"/>
    <w:rsid w:val="003C2859"/>
    <w:rsid w:val="003C48F8"/>
    <w:rsid w:val="003C4A54"/>
    <w:rsid w:val="003C5A58"/>
    <w:rsid w:val="003C7DEE"/>
    <w:rsid w:val="003D029F"/>
    <w:rsid w:val="003D35C7"/>
    <w:rsid w:val="003D3863"/>
    <w:rsid w:val="003D3C6A"/>
    <w:rsid w:val="003D3F28"/>
    <w:rsid w:val="003D5ECD"/>
    <w:rsid w:val="003D61C2"/>
    <w:rsid w:val="003D7ABD"/>
    <w:rsid w:val="003E0988"/>
    <w:rsid w:val="003E1F73"/>
    <w:rsid w:val="003E2603"/>
    <w:rsid w:val="003E3555"/>
    <w:rsid w:val="003E3BD8"/>
    <w:rsid w:val="003E5369"/>
    <w:rsid w:val="003E5381"/>
    <w:rsid w:val="003E5F63"/>
    <w:rsid w:val="003E7A7F"/>
    <w:rsid w:val="003F0216"/>
    <w:rsid w:val="003F1568"/>
    <w:rsid w:val="003F4E60"/>
    <w:rsid w:val="0040185D"/>
    <w:rsid w:val="00403A7F"/>
    <w:rsid w:val="004044D5"/>
    <w:rsid w:val="00406B51"/>
    <w:rsid w:val="0041002D"/>
    <w:rsid w:val="00410552"/>
    <w:rsid w:val="004110AD"/>
    <w:rsid w:val="004110DE"/>
    <w:rsid w:val="004116AC"/>
    <w:rsid w:val="00412363"/>
    <w:rsid w:val="00412492"/>
    <w:rsid w:val="004128AF"/>
    <w:rsid w:val="00412D4C"/>
    <w:rsid w:val="00413A58"/>
    <w:rsid w:val="00413B2B"/>
    <w:rsid w:val="00416495"/>
    <w:rsid w:val="00416CB4"/>
    <w:rsid w:val="004173C0"/>
    <w:rsid w:val="004205A4"/>
    <w:rsid w:val="00421357"/>
    <w:rsid w:val="00422551"/>
    <w:rsid w:val="00422B8F"/>
    <w:rsid w:val="004242B5"/>
    <w:rsid w:val="00426E75"/>
    <w:rsid w:val="00427316"/>
    <w:rsid w:val="0042763A"/>
    <w:rsid w:val="00427CF5"/>
    <w:rsid w:val="00430862"/>
    <w:rsid w:val="0043099F"/>
    <w:rsid w:val="00431120"/>
    <w:rsid w:val="00431F68"/>
    <w:rsid w:val="004324B6"/>
    <w:rsid w:val="004332B9"/>
    <w:rsid w:val="004333F7"/>
    <w:rsid w:val="00433837"/>
    <w:rsid w:val="0043415D"/>
    <w:rsid w:val="00434188"/>
    <w:rsid w:val="00435034"/>
    <w:rsid w:val="00435DBB"/>
    <w:rsid w:val="00436AE3"/>
    <w:rsid w:val="0044085A"/>
    <w:rsid w:val="00441BCB"/>
    <w:rsid w:val="004427CA"/>
    <w:rsid w:val="00443C41"/>
    <w:rsid w:val="00443EF6"/>
    <w:rsid w:val="00446430"/>
    <w:rsid w:val="0045053F"/>
    <w:rsid w:val="00450971"/>
    <w:rsid w:val="00452B47"/>
    <w:rsid w:val="00452EE6"/>
    <w:rsid w:val="00455039"/>
    <w:rsid w:val="00456572"/>
    <w:rsid w:val="00456602"/>
    <w:rsid w:val="00460852"/>
    <w:rsid w:val="00460FD3"/>
    <w:rsid w:val="00461AA0"/>
    <w:rsid w:val="0046268B"/>
    <w:rsid w:val="00462B94"/>
    <w:rsid w:val="00462D01"/>
    <w:rsid w:val="0046364B"/>
    <w:rsid w:val="00464D07"/>
    <w:rsid w:val="00465CDB"/>
    <w:rsid w:val="0046632B"/>
    <w:rsid w:val="00467B55"/>
    <w:rsid w:val="00467D1B"/>
    <w:rsid w:val="004733AB"/>
    <w:rsid w:val="004751C7"/>
    <w:rsid w:val="0047724C"/>
    <w:rsid w:val="00477DFD"/>
    <w:rsid w:val="00482601"/>
    <w:rsid w:val="00482ACE"/>
    <w:rsid w:val="00483512"/>
    <w:rsid w:val="00483AA7"/>
    <w:rsid w:val="00483D78"/>
    <w:rsid w:val="00483FB5"/>
    <w:rsid w:val="004850AA"/>
    <w:rsid w:val="00485583"/>
    <w:rsid w:val="00485E11"/>
    <w:rsid w:val="00485EB9"/>
    <w:rsid w:val="00486EA4"/>
    <w:rsid w:val="00487628"/>
    <w:rsid w:val="0048769F"/>
    <w:rsid w:val="004901CB"/>
    <w:rsid w:val="00491B3D"/>
    <w:rsid w:val="00491CAE"/>
    <w:rsid w:val="00491DE7"/>
    <w:rsid w:val="004979F3"/>
    <w:rsid w:val="004A0F70"/>
    <w:rsid w:val="004A26EF"/>
    <w:rsid w:val="004A284D"/>
    <w:rsid w:val="004A2908"/>
    <w:rsid w:val="004A2E75"/>
    <w:rsid w:val="004A3E53"/>
    <w:rsid w:val="004A589F"/>
    <w:rsid w:val="004A6B20"/>
    <w:rsid w:val="004A7A86"/>
    <w:rsid w:val="004B0BDD"/>
    <w:rsid w:val="004B0D88"/>
    <w:rsid w:val="004B1EA0"/>
    <w:rsid w:val="004B21A5"/>
    <w:rsid w:val="004B2D5B"/>
    <w:rsid w:val="004B36D0"/>
    <w:rsid w:val="004B45F9"/>
    <w:rsid w:val="004B62C6"/>
    <w:rsid w:val="004B6994"/>
    <w:rsid w:val="004C15D9"/>
    <w:rsid w:val="004C160C"/>
    <w:rsid w:val="004C17CE"/>
    <w:rsid w:val="004C375B"/>
    <w:rsid w:val="004C3A33"/>
    <w:rsid w:val="004C3B46"/>
    <w:rsid w:val="004C4296"/>
    <w:rsid w:val="004C4419"/>
    <w:rsid w:val="004C6187"/>
    <w:rsid w:val="004C79D0"/>
    <w:rsid w:val="004D0D9D"/>
    <w:rsid w:val="004D10CC"/>
    <w:rsid w:val="004D1766"/>
    <w:rsid w:val="004D1F8E"/>
    <w:rsid w:val="004D4BB3"/>
    <w:rsid w:val="004D7740"/>
    <w:rsid w:val="004D79CD"/>
    <w:rsid w:val="004E0DB4"/>
    <w:rsid w:val="004E188F"/>
    <w:rsid w:val="004E4E8C"/>
    <w:rsid w:val="004E5D6E"/>
    <w:rsid w:val="004E5F22"/>
    <w:rsid w:val="004E65C6"/>
    <w:rsid w:val="004E73AC"/>
    <w:rsid w:val="004F29B3"/>
    <w:rsid w:val="004F42C0"/>
    <w:rsid w:val="004F4991"/>
    <w:rsid w:val="004F52D6"/>
    <w:rsid w:val="004F6E8A"/>
    <w:rsid w:val="004F7C8D"/>
    <w:rsid w:val="00500B5E"/>
    <w:rsid w:val="00501548"/>
    <w:rsid w:val="00501BF2"/>
    <w:rsid w:val="005030E5"/>
    <w:rsid w:val="005037F0"/>
    <w:rsid w:val="00503FC6"/>
    <w:rsid w:val="00504FA9"/>
    <w:rsid w:val="00505776"/>
    <w:rsid w:val="005059AB"/>
    <w:rsid w:val="00506DD9"/>
    <w:rsid w:val="00506F1C"/>
    <w:rsid w:val="00507A37"/>
    <w:rsid w:val="005104E2"/>
    <w:rsid w:val="00510566"/>
    <w:rsid w:val="00510628"/>
    <w:rsid w:val="005106F0"/>
    <w:rsid w:val="00510A4D"/>
    <w:rsid w:val="0051350F"/>
    <w:rsid w:val="00513A08"/>
    <w:rsid w:val="00515641"/>
    <w:rsid w:val="00516A86"/>
    <w:rsid w:val="00521473"/>
    <w:rsid w:val="005231FE"/>
    <w:rsid w:val="00523AEC"/>
    <w:rsid w:val="00525000"/>
    <w:rsid w:val="00525AD0"/>
    <w:rsid w:val="00526D96"/>
    <w:rsid w:val="005275F6"/>
    <w:rsid w:val="00527A83"/>
    <w:rsid w:val="00527FD4"/>
    <w:rsid w:val="0053012D"/>
    <w:rsid w:val="00530C65"/>
    <w:rsid w:val="00534BE2"/>
    <w:rsid w:val="00534D82"/>
    <w:rsid w:val="00534E02"/>
    <w:rsid w:val="00541ECB"/>
    <w:rsid w:val="00542F76"/>
    <w:rsid w:val="005434A4"/>
    <w:rsid w:val="00543C9B"/>
    <w:rsid w:val="00547F30"/>
    <w:rsid w:val="00547FE3"/>
    <w:rsid w:val="00550075"/>
    <w:rsid w:val="00551932"/>
    <w:rsid w:val="005522DD"/>
    <w:rsid w:val="00553492"/>
    <w:rsid w:val="00553FEB"/>
    <w:rsid w:val="00554545"/>
    <w:rsid w:val="0055501D"/>
    <w:rsid w:val="0055546C"/>
    <w:rsid w:val="0055578F"/>
    <w:rsid w:val="00555C5E"/>
    <w:rsid w:val="00556D1C"/>
    <w:rsid w:val="00557341"/>
    <w:rsid w:val="0055795B"/>
    <w:rsid w:val="00560371"/>
    <w:rsid w:val="0056058B"/>
    <w:rsid w:val="00561710"/>
    <w:rsid w:val="00562126"/>
    <w:rsid w:val="00562614"/>
    <w:rsid w:val="00562C17"/>
    <w:rsid w:val="00563C59"/>
    <w:rsid w:val="00564172"/>
    <w:rsid w:val="005643D9"/>
    <w:rsid w:val="005711A5"/>
    <w:rsid w:val="00572102"/>
    <w:rsid w:val="00572388"/>
    <w:rsid w:val="00572E6E"/>
    <w:rsid w:val="00575580"/>
    <w:rsid w:val="005756C0"/>
    <w:rsid w:val="005763B5"/>
    <w:rsid w:val="0058086F"/>
    <w:rsid w:val="005818DB"/>
    <w:rsid w:val="00581AAE"/>
    <w:rsid w:val="00581DCB"/>
    <w:rsid w:val="005828D3"/>
    <w:rsid w:val="005833A1"/>
    <w:rsid w:val="00584204"/>
    <w:rsid w:val="0058426E"/>
    <w:rsid w:val="005844F1"/>
    <w:rsid w:val="00584725"/>
    <w:rsid w:val="00585E34"/>
    <w:rsid w:val="00587385"/>
    <w:rsid w:val="0058790E"/>
    <w:rsid w:val="005906F9"/>
    <w:rsid w:val="00590F08"/>
    <w:rsid w:val="0059278F"/>
    <w:rsid w:val="00593433"/>
    <w:rsid w:val="00594F57"/>
    <w:rsid w:val="0059550C"/>
    <w:rsid w:val="00595A22"/>
    <w:rsid w:val="00595F63"/>
    <w:rsid w:val="005962A0"/>
    <w:rsid w:val="0059667D"/>
    <w:rsid w:val="005A205B"/>
    <w:rsid w:val="005A2CEA"/>
    <w:rsid w:val="005A3836"/>
    <w:rsid w:val="005A391D"/>
    <w:rsid w:val="005A5590"/>
    <w:rsid w:val="005A7037"/>
    <w:rsid w:val="005A7945"/>
    <w:rsid w:val="005A7B1C"/>
    <w:rsid w:val="005B0874"/>
    <w:rsid w:val="005B1630"/>
    <w:rsid w:val="005B206F"/>
    <w:rsid w:val="005B28CE"/>
    <w:rsid w:val="005B2E74"/>
    <w:rsid w:val="005B3AEE"/>
    <w:rsid w:val="005B3B17"/>
    <w:rsid w:val="005B4787"/>
    <w:rsid w:val="005B5612"/>
    <w:rsid w:val="005B65AC"/>
    <w:rsid w:val="005B6F52"/>
    <w:rsid w:val="005B7411"/>
    <w:rsid w:val="005C0B73"/>
    <w:rsid w:val="005C2300"/>
    <w:rsid w:val="005C2AB3"/>
    <w:rsid w:val="005C2FA1"/>
    <w:rsid w:val="005C36AC"/>
    <w:rsid w:val="005C3A4F"/>
    <w:rsid w:val="005C5139"/>
    <w:rsid w:val="005C5289"/>
    <w:rsid w:val="005C6757"/>
    <w:rsid w:val="005C6BB7"/>
    <w:rsid w:val="005C7BE4"/>
    <w:rsid w:val="005D0108"/>
    <w:rsid w:val="005D0A09"/>
    <w:rsid w:val="005D0ACC"/>
    <w:rsid w:val="005D20B7"/>
    <w:rsid w:val="005D24DE"/>
    <w:rsid w:val="005D55A4"/>
    <w:rsid w:val="005D5AA3"/>
    <w:rsid w:val="005D5F0B"/>
    <w:rsid w:val="005D6386"/>
    <w:rsid w:val="005D6E8A"/>
    <w:rsid w:val="005E21CA"/>
    <w:rsid w:val="005E2591"/>
    <w:rsid w:val="005E3144"/>
    <w:rsid w:val="005E3479"/>
    <w:rsid w:val="005E41BC"/>
    <w:rsid w:val="005E473E"/>
    <w:rsid w:val="005F1560"/>
    <w:rsid w:val="005F1BB0"/>
    <w:rsid w:val="005F1CDF"/>
    <w:rsid w:val="005F36AB"/>
    <w:rsid w:val="005F445C"/>
    <w:rsid w:val="005F4E35"/>
    <w:rsid w:val="005F6F57"/>
    <w:rsid w:val="00601920"/>
    <w:rsid w:val="00601AD3"/>
    <w:rsid w:val="00603082"/>
    <w:rsid w:val="00603EA2"/>
    <w:rsid w:val="00604D44"/>
    <w:rsid w:val="00605161"/>
    <w:rsid w:val="0060521D"/>
    <w:rsid w:val="006064BB"/>
    <w:rsid w:val="00606866"/>
    <w:rsid w:val="00606EE7"/>
    <w:rsid w:val="00611D1D"/>
    <w:rsid w:val="0061261A"/>
    <w:rsid w:val="00613708"/>
    <w:rsid w:val="00615F82"/>
    <w:rsid w:val="00616ABF"/>
    <w:rsid w:val="00621748"/>
    <w:rsid w:val="006228A1"/>
    <w:rsid w:val="00622F87"/>
    <w:rsid w:val="00623252"/>
    <w:rsid w:val="006234CC"/>
    <w:rsid w:val="00624CD3"/>
    <w:rsid w:val="00625F25"/>
    <w:rsid w:val="00626391"/>
    <w:rsid w:val="00626B26"/>
    <w:rsid w:val="00630B99"/>
    <w:rsid w:val="00632CF0"/>
    <w:rsid w:val="0063484E"/>
    <w:rsid w:val="0063555A"/>
    <w:rsid w:val="0063645E"/>
    <w:rsid w:val="0063685B"/>
    <w:rsid w:val="00636D2E"/>
    <w:rsid w:val="00640325"/>
    <w:rsid w:val="00642064"/>
    <w:rsid w:val="006421B1"/>
    <w:rsid w:val="0064264A"/>
    <w:rsid w:val="0064302C"/>
    <w:rsid w:val="00643206"/>
    <w:rsid w:val="00643ED0"/>
    <w:rsid w:val="006441E3"/>
    <w:rsid w:val="00644BBB"/>
    <w:rsid w:val="006468A4"/>
    <w:rsid w:val="00647021"/>
    <w:rsid w:val="0065428F"/>
    <w:rsid w:val="006547B7"/>
    <w:rsid w:val="00655D25"/>
    <w:rsid w:val="006564AB"/>
    <w:rsid w:val="00656930"/>
    <w:rsid w:val="00656C4D"/>
    <w:rsid w:val="00657476"/>
    <w:rsid w:val="006615EF"/>
    <w:rsid w:val="00662F9D"/>
    <w:rsid w:val="00664B98"/>
    <w:rsid w:val="00665262"/>
    <w:rsid w:val="0066662E"/>
    <w:rsid w:val="00667A20"/>
    <w:rsid w:val="00667C01"/>
    <w:rsid w:val="006709D3"/>
    <w:rsid w:val="0067318A"/>
    <w:rsid w:val="00673FB1"/>
    <w:rsid w:val="006759AB"/>
    <w:rsid w:val="0067620E"/>
    <w:rsid w:val="00676A6D"/>
    <w:rsid w:val="0067703A"/>
    <w:rsid w:val="00680A03"/>
    <w:rsid w:val="00680B36"/>
    <w:rsid w:val="00682936"/>
    <w:rsid w:val="00684F6F"/>
    <w:rsid w:val="006854BF"/>
    <w:rsid w:val="00685519"/>
    <w:rsid w:val="0068624F"/>
    <w:rsid w:val="00692140"/>
    <w:rsid w:val="0069270F"/>
    <w:rsid w:val="006937C5"/>
    <w:rsid w:val="00693CC5"/>
    <w:rsid w:val="00695358"/>
    <w:rsid w:val="0069641D"/>
    <w:rsid w:val="0069774A"/>
    <w:rsid w:val="00697885"/>
    <w:rsid w:val="00697F7B"/>
    <w:rsid w:val="006A1179"/>
    <w:rsid w:val="006A1932"/>
    <w:rsid w:val="006A25C8"/>
    <w:rsid w:val="006A389A"/>
    <w:rsid w:val="006A49AA"/>
    <w:rsid w:val="006A5E4C"/>
    <w:rsid w:val="006A6DC9"/>
    <w:rsid w:val="006A7A30"/>
    <w:rsid w:val="006B14CB"/>
    <w:rsid w:val="006B168B"/>
    <w:rsid w:val="006B1DD5"/>
    <w:rsid w:val="006B1F81"/>
    <w:rsid w:val="006B1FBA"/>
    <w:rsid w:val="006B2734"/>
    <w:rsid w:val="006B6B32"/>
    <w:rsid w:val="006B6F40"/>
    <w:rsid w:val="006C0B0A"/>
    <w:rsid w:val="006C0EF7"/>
    <w:rsid w:val="006C1762"/>
    <w:rsid w:val="006C409A"/>
    <w:rsid w:val="006C4122"/>
    <w:rsid w:val="006C4E06"/>
    <w:rsid w:val="006C4F33"/>
    <w:rsid w:val="006C6521"/>
    <w:rsid w:val="006D0202"/>
    <w:rsid w:val="006D1899"/>
    <w:rsid w:val="006D1D92"/>
    <w:rsid w:val="006D3E24"/>
    <w:rsid w:val="006D4A4C"/>
    <w:rsid w:val="006D6DA8"/>
    <w:rsid w:val="006D7BF4"/>
    <w:rsid w:val="006E1DA8"/>
    <w:rsid w:val="006E293E"/>
    <w:rsid w:val="006E2F3D"/>
    <w:rsid w:val="006E36F8"/>
    <w:rsid w:val="006E37D6"/>
    <w:rsid w:val="006E3B40"/>
    <w:rsid w:val="006E4739"/>
    <w:rsid w:val="006E5716"/>
    <w:rsid w:val="006E7733"/>
    <w:rsid w:val="006E7941"/>
    <w:rsid w:val="006E7F13"/>
    <w:rsid w:val="006E7FF1"/>
    <w:rsid w:val="006F1F68"/>
    <w:rsid w:val="006F21D6"/>
    <w:rsid w:val="006F33DE"/>
    <w:rsid w:val="006F5E37"/>
    <w:rsid w:val="006F64B5"/>
    <w:rsid w:val="006F65C8"/>
    <w:rsid w:val="006F7139"/>
    <w:rsid w:val="007019BB"/>
    <w:rsid w:val="0070231D"/>
    <w:rsid w:val="00703392"/>
    <w:rsid w:val="00703C57"/>
    <w:rsid w:val="00704FDA"/>
    <w:rsid w:val="00705008"/>
    <w:rsid w:val="00705280"/>
    <w:rsid w:val="00705479"/>
    <w:rsid w:val="007100E5"/>
    <w:rsid w:val="00710C50"/>
    <w:rsid w:val="00711F84"/>
    <w:rsid w:val="0071256F"/>
    <w:rsid w:val="00712A6F"/>
    <w:rsid w:val="00713A95"/>
    <w:rsid w:val="0072082E"/>
    <w:rsid w:val="007209A0"/>
    <w:rsid w:val="0072250D"/>
    <w:rsid w:val="007225FC"/>
    <w:rsid w:val="00723637"/>
    <w:rsid w:val="007253AE"/>
    <w:rsid w:val="0072542F"/>
    <w:rsid w:val="00725B48"/>
    <w:rsid w:val="00726D28"/>
    <w:rsid w:val="00727EA4"/>
    <w:rsid w:val="0073000A"/>
    <w:rsid w:val="007302B3"/>
    <w:rsid w:val="00730338"/>
    <w:rsid w:val="007304CF"/>
    <w:rsid w:val="00730733"/>
    <w:rsid w:val="00730E3A"/>
    <w:rsid w:val="00732B09"/>
    <w:rsid w:val="00733E2B"/>
    <w:rsid w:val="00735616"/>
    <w:rsid w:val="00735EC5"/>
    <w:rsid w:val="00736AAF"/>
    <w:rsid w:val="00737688"/>
    <w:rsid w:val="007409AB"/>
    <w:rsid w:val="00740CBE"/>
    <w:rsid w:val="00740EB0"/>
    <w:rsid w:val="00740FD3"/>
    <w:rsid w:val="00741291"/>
    <w:rsid w:val="00742BEE"/>
    <w:rsid w:val="00743EDD"/>
    <w:rsid w:val="0074440B"/>
    <w:rsid w:val="00744FE7"/>
    <w:rsid w:val="00745C52"/>
    <w:rsid w:val="00745E6C"/>
    <w:rsid w:val="007472F6"/>
    <w:rsid w:val="007474EE"/>
    <w:rsid w:val="00747777"/>
    <w:rsid w:val="00747E61"/>
    <w:rsid w:val="007512B3"/>
    <w:rsid w:val="0075139F"/>
    <w:rsid w:val="007523CC"/>
    <w:rsid w:val="007551F5"/>
    <w:rsid w:val="0075544F"/>
    <w:rsid w:val="00756EA7"/>
    <w:rsid w:val="007573D7"/>
    <w:rsid w:val="00760B8D"/>
    <w:rsid w:val="00761701"/>
    <w:rsid w:val="00761AB7"/>
    <w:rsid w:val="007635E9"/>
    <w:rsid w:val="00763A67"/>
    <w:rsid w:val="00765B2A"/>
    <w:rsid w:val="00765BBD"/>
    <w:rsid w:val="0076740C"/>
    <w:rsid w:val="00770167"/>
    <w:rsid w:val="007717A3"/>
    <w:rsid w:val="00772DF0"/>
    <w:rsid w:val="007739D5"/>
    <w:rsid w:val="00775992"/>
    <w:rsid w:val="0077686F"/>
    <w:rsid w:val="00777650"/>
    <w:rsid w:val="00781C24"/>
    <w:rsid w:val="00782675"/>
    <w:rsid w:val="00782ECC"/>
    <w:rsid w:val="007836D3"/>
    <w:rsid w:val="00783872"/>
    <w:rsid w:val="00783A34"/>
    <w:rsid w:val="007868A3"/>
    <w:rsid w:val="00786FA5"/>
    <w:rsid w:val="00787ECD"/>
    <w:rsid w:val="00790B2F"/>
    <w:rsid w:val="00792AC7"/>
    <w:rsid w:val="00792C95"/>
    <w:rsid w:val="00792DCB"/>
    <w:rsid w:val="00793031"/>
    <w:rsid w:val="00793F11"/>
    <w:rsid w:val="0079415D"/>
    <w:rsid w:val="00794257"/>
    <w:rsid w:val="0079448D"/>
    <w:rsid w:val="007945A6"/>
    <w:rsid w:val="00795A22"/>
    <w:rsid w:val="007A20B3"/>
    <w:rsid w:val="007A2216"/>
    <w:rsid w:val="007A39D2"/>
    <w:rsid w:val="007A4BC2"/>
    <w:rsid w:val="007A53E3"/>
    <w:rsid w:val="007A68E9"/>
    <w:rsid w:val="007A6BDB"/>
    <w:rsid w:val="007A73C9"/>
    <w:rsid w:val="007B0755"/>
    <w:rsid w:val="007B0FA8"/>
    <w:rsid w:val="007B19E9"/>
    <w:rsid w:val="007B206D"/>
    <w:rsid w:val="007B397A"/>
    <w:rsid w:val="007B4F48"/>
    <w:rsid w:val="007B525A"/>
    <w:rsid w:val="007B5578"/>
    <w:rsid w:val="007B5E52"/>
    <w:rsid w:val="007C1DAD"/>
    <w:rsid w:val="007C224E"/>
    <w:rsid w:val="007C2265"/>
    <w:rsid w:val="007C2FB1"/>
    <w:rsid w:val="007C36DF"/>
    <w:rsid w:val="007C5791"/>
    <w:rsid w:val="007C59EA"/>
    <w:rsid w:val="007C6B52"/>
    <w:rsid w:val="007C7A25"/>
    <w:rsid w:val="007D0A97"/>
    <w:rsid w:val="007D16C5"/>
    <w:rsid w:val="007D1FBF"/>
    <w:rsid w:val="007D2AD9"/>
    <w:rsid w:val="007D3D87"/>
    <w:rsid w:val="007D4458"/>
    <w:rsid w:val="007D711B"/>
    <w:rsid w:val="007D7A39"/>
    <w:rsid w:val="007D7B2E"/>
    <w:rsid w:val="007E3A06"/>
    <w:rsid w:val="007E4BC1"/>
    <w:rsid w:val="007E5C0D"/>
    <w:rsid w:val="007E6709"/>
    <w:rsid w:val="007E686A"/>
    <w:rsid w:val="007E6B6E"/>
    <w:rsid w:val="007E7310"/>
    <w:rsid w:val="007F0B07"/>
    <w:rsid w:val="007F1A98"/>
    <w:rsid w:val="007F2959"/>
    <w:rsid w:val="007F3045"/>
    <w:rsid w:val="0080003E"/>
    <w:rsid w:val="008012B1"/>
    <w:rsid w:val="00801603"/>
    <w:rsid w:val="00801CCD"/>
    <w:rsid w:val="00801FF0"/>
    <w:rsid w:val="008026DE"/>
    <w:rsid w:val="00802C42"/>
    <w:rsid w:val="008036B6"/>
    <w:rsid w:val="008047E6"/>
    <w:rsid w:val="00804997"/>
    <w:rsid w:val="00804B6F"/>
    <w:rsid w:val="00804CCC"/>
    <w:rsid w:val="008052F7"/>
    <w:rsid w:val="008111EB"/>
    <w:rsid w:val="008118FD"/>
    <w:rsid w:val="00816440"/>
    <w:rsid w:val="00816D90"/>
    <w:rsid w:val="00816EEE"/>
    <w:rsid w:val="00816F65"/>
    <w:rsid w:val="00816F6E"/>
    <w:rsid w:val="0081794B"/>
    <w:rsid w:val="00822F23"/>
    <w:rsid w:val="00822F24"/>
    <w:rsid w:val="008241AF"/>
    <w:rsid w:val="00824C15"/>
    <w:rsid w:val="0082533E"/>
    <w:rsid w:val="00825DD2"/>
    <w:rsid w:val="00827630"/>
    <w:rsid w:val="008303AA"/>
    <w:rsid w:val="0083054B"/>
    <w:rsid w:val="008309C7"/>
    <w:rsid w:val="00833067"/>
    <w:rsid w:val="0083393A"/>
    <w:rsid w:val="008346DE"/>
    <w:rsid w:val="00834D85"/>
    <w:rsid w:val="00835010"/>
    <w:rsid w:val="00835702"/>
    <w:rsid w:val="008371E9"/>
    <w:rsid w:val="00837F6A"/>
    <w:rsid w:val="00840B2E"/>
    <w:rsid w:val="00840FAD"/>
    <w:rsid w:val="00841529"/>
    <w:rsid w:val="00842186"/>
    <w:rsid w:val="0084280C"/>
    <w:rsid w:val="0084440E"/>
    <w:rsid w:val="00844FE9"/>
    <w:rsid w:val="008466E8"/>
    <w:rsid w:val="0085007C"/>
    <w:rsid w:val="00852046"/>
    <w:rsid w:val="00853771"/>
    <w:rsid w:val="00853C4F"/>
    <w:rsid w:val="0085419A"/>
    <w:rsid w:val="008549AB"/>
    <w:rsid w:val="0085518A"/>
    <w:rsid w:val="00855AE7"/>
    <w:rsid w:val="00857A54"/>
    <w:rsid w:val="0086033B"/>
    <w:rsid w:val="0086092B"/>
    <w:rsid w:val="00862480"/>
    <w:rsid w:val="00862FE4"/>
    <w:rsid w:val="0086389A"/>
    <w:rsid w:val="00864108"/>
    <w:rsid w:val="00864A38"/>
    <w:rsid w:val="00865523"/>
    <w:rsid w:val="008657DD"/>
    <w:rsid w:val="00865857"/>
    <w:rsid w:val="00866D99"/>
    <w:rsid w:val="00870A9E"/>
    <w:rsid w:val="0087133E"/>
    <w:rsid w:val="00872918"/>
    <w:rsid w:val="00872ED1"/>
    <w:rsid w:val="00873264"/>
    <w:rsid w:val="00873E6B"/>
    <w:rsid w:val="00875AA0"/>
    <w:rsid w:val="0087605E"/>
    <w:rsid w:val="00877A47"/>
    <w:rsid w:val="00877D28"/>
    <w:rsid w:val="00880956"/>
    <w:rsid w:val="00881E09"/>
    <w:rsid w:val="008826D9"/>
    <w:rsid w:val="00883274"/>
    <w:rsid w:val="0088570E"/>
    <w:rsid w:val="00887533"/>
    <w:rsid w:val="008908C4"/>
    <w:rsid w:val="00891748"/>
    <w:rsid w:val="008930FB"/>
    <w:rsid w:val="00893EEE"/>
    <w:rsid w:val="00897DF1"/>
    <w:rsid w:val="00897FA0"/>
    <w:rsid w:val="00897FD8"/>
    <w:rsid w:val="008A0D43"/>
    <w:rsid w:val="008A36F2"/>
    <w:rsid w:val="008A3A81"/>
    <w:rsid w:val="008A4FD3"/>
    <w:rsid w:val="008A509F"/>
    <w:rsid w:val="008A5CAC"/>
    <w:rsid w:val="008A5F73"/>
    <w:rsid w:val="008A767E"/>
    <w:rsid w:val="008A786B"/>
    <w:rsid w:val="008B14B9"/>
    <w:rsid w:val="008B1B43"/>
    <w:rsid w:val="008B1FEE"/>
    <w:rsid w:val="008B3579"/>
    <w:rsid w:val="008B3865"/>
    <w:rsid w:val="008B3AA9"/>
    <w:rsid w:val="008B3BA8"/>
    <w:rsid w:val="008B3BAE"/>
    <w:rsid w:val="008B5E32"/>
    <w:rsid w:val="008B681B"/>
    <w:rsid w:val="008B6EF5"/>
    <w:rsid w:val="008B7A7F"/>
    <w:rsid w:val="008C4AC9"/>
    <w:rsid w:val="008D05CC"/>
    <w:rsid w:val="008D13B5"/>
    <w:rsid w:val="008D2049"/>
    <w:rsid w:val="008D30BA"/>
    <w:rsid w:val="008D4C08"/>
    <w:rsid w:val="008D4ECA"/>
    <w:rsid w:val="008D5B44"/>
    <w:rsid w:val="008D7B6A"/>
    <w:rsid w:val="008D7CF4"/>
    <w:rsid w:val="008E0402"/>
    <w:rsid w:val="008E2979"/>
    <w:rsid w:val="008E2B2D"/>
    <w:rsid w:val="008E2DB0"/>
    <w:rsid w:val="008E3102"/>
    <w:rsid w:val="008E44AE"/>
    <w:rsid w:val="008E44D8"/>
    <w:rsid w:val="008E4A03"/>
    <w:rsid w:val="008E4AB7"/>
    <w:rsid w:val="008E55B8"/>
    <w:rsid w:val="008E6833"/>
    <w:rsid w:val="008E7654"/>
    <w:rsid w:val="008F0240"/>
    <w:rsid w:val="008F0C1E"/>
    <w:rsid w:val="008F0F2B"/>
    <w:rsid w:val="008F2936"/>
    <w:rsid w:val="008F4405"/>
    <w:rsid w:val="008F5CA1"/>
    <w:rsid w:val="008F7440"/>
    <w:rsid w:val="008F77BE"/>
    <w:rsid w:val="008F7B63"/>
    <w:rsid w:val="009008DB"/>
    <w:rsid w:val="00903BC7"/>
    <w:rsid w:val="00903C32"/>
    <w:rsid w:val="009050D9"/>
    <w:rsid w:val="00910045"/>
    <w:rsid w:val="009103D1"/>
    <w:rsid w:val="00911A75"/>
    <w:rsid w:val="00912BD5"/>
    <w:rsid w:val="0091363A"/>
    <w:rsid w:val="00914F80"/>
    <w:rsid w:val="00916261"/>
    <w:rsid w:val="009167E9"/>
    <w:rsid w:val="00916B16"/>
    <w:rsid w:val="009173B9"/>
    <w:rsid w:val="0092296B"/>
    <w:rsid w:val="0092338D"/>
    <w:rsid w:val="00924FE7"/>
    <w:rsid w:val="00925372"/>
    <w:rsid w:val="00925CBE"/>
    <w:rsid w:val="009271D4"/>
    <w:rsid w:val="0093335D"/>
    <w:rsid w:val="009342E4"/>
    <w:rsid w:val="00934C33"/>
    <w:rsid w:val="0093613E"/>
    <w:rsid w:val="00936333"/>
    <w:rsid w:val="00937486"/>
    <w:rsid w:val="0094014D"/>
    <w:rsid w:val="00941DB4"/>
    <w:rsid w:val="00943026"/>
    <w:rsid w:val="009442CE"/>
    <w:rsid w:val="0094503F"/>
    <w:rsid w:val="00945245"/>
    <w:rsid w:val="009522FA"/>
    <w:rsid w:val="00952DA2"/>
    <w:rsid w:val="00953F86"/>
    <w:rsid w:val="009545AB"/>
    <w:rsid w:val="00954A56"/>
    <w:rsid w:val="00956102"/>
    <w:rsid w:val="00957105"/>
    <w:rsid w:val="00960983"/>
    <w:rsid w:val="00960C35"/>
    <w:rsid w:val="00961157"/>
    <w:rsid w:val="00962884"/>
    <w:rsid w:val="00964316"/>
    <w:rsid w:val="009666FA"/>
    <w:rsid w:val="00966B81"/>
    <w:rsid w:val="00966DD0"/>
    <w:rsid w:val="009671DD"/>
    <w:rsid w:val="00967367"/>
    <w:rsid w:val="00970AEE"/>
    <w:rsid w:val="00970E2A"/>
    <w:rsid w:val="00971EB2"/>
    <w:rsid w:val="0097301E"/>
    <w:rsid w:val="009731BC"/>
    <w:rsid w:val="00973696"/>
    <w:rsid w:val="00973C90"/>
    <w:rsid w:val="009748DA"/>
    <w:rsid w:val="009762DC"/>
    <w:rsid w:val="00976B45"/>
    <w:rsid w:val="00981486"/>
    <w:rsid w:val="00981745"/>
    <w:rsid w:val="0098176F"/>
    <w:rsid w:val="00981FE9"/>
    <w:rsid w:val="009820FA"/>
    <w:rsid w:val="0098304E"/>
    <w:rsid w:val="00983D68"/>
    <w:rsid w:val="00984A53"/>
    <w:rsid w:val="00985226"/>
    <w:rsid w:val="009865EF"/>
    <w:rsid w:val="0098677F"/>
    <w:rsid w:val="00987135"/>
    <w:rsid w:val="00987465"/>
    <w:rsid w:val="00987BB2"/>
    <w:rsid w:val="009915C8"/>
    <w:rsid w:val="00991AD8"/>
    <w:rsid w:val="00993010"/>
    <w:rsid w:val="00994BF7"/>
    <w:rsid w:val="009955A6"/>
    <w:rsid w:val="0099573C"/>
    <w:rsid w:val="00996132"/>
    <w:rsid w:val="00996627"/>
    <w:rsid w:val="009A0775"/>
    <w:rsid w:val="009A169F"/>
    <w:rsid w:val="009A1E3D"/>
    <w:rsid w:val="009A224B"/>
    <w:rsid w:val="009A3A80"/>
    <w:rsid w:val="009A51C3"/>
    <w:rsid w:val="009A58E1"/>
    <w:rsid w:val="009A61C1"/>
    <w:rsid w:val="009A7420"/>
    <w:rsid w:val="009B2118"/>
    <w:rsid w:val="009B22F8"/>
    <w:rsid w:val="009B2FEB"/>
    <w:rsid w:val="009B3A13"/>
    <w:rsid w:val="009B3B4D"/>
    <w:rsid w:val="009B3D7B"/>
    <w:rsid w:val="009B4615"/>
    <w:rsid w:val="009B6009"/>
    <w:rsid w:val="009B6794"/>
    <w:rsid w:val="009B6A0B"/>
    <w:rsid w:val="009B6CA3"/>
    <w:rsid w:val="009C05F0"/>
    <w:rsid w:val="009C06DD"/>
    <w:rsid w:val="009C0763"/>
    <w:rsid w:val="009C09DF"/>
    <w:rsid w:val="009C17DD"/>
    <w:rsid w:val="009C38ED"/>
    <w:rsid w:val="009C39A0"/>
    <w:rsid w:val="009C3BB6"/>
    <w:rsid w:val="009C47C7"/>
    <w:rsid w:val="009C4B31"/>
    <w:rsid w:val="009C6739"/>
    <w:rsid w:val="009C691D"/>
    <w:rsid w:val="009C7720"/>
    <w:rsid w:val="009D07BB"/>
    <w:rsid w:val="009D1C89"/>
    <w:rsid w:val="009D2BF8"/>
    <w:rsid w:val="009D7139"/>
    <w:rsid w:val="009E316A"/>
    <w:rsid w:val="009E5F33"/>
    <w:rsid w:val="009E75F6"/>
    <w:rsid w:val="009E7A85"/>
    <w:rsid w:val="009E7CCB"/>
    <w:rsid w:val="009F115F"/>
    <w:rsid w:val="009F15E4"/>
    <w:rsid w:val="009F290D"/>
    <w:rsid w:val="009F33BC"/>
    <w:rsid w:val="009F4626"/>
    <w:rsid w:val="009F490A"/>
    <w:rsid w:val="009F4D17"/>
    <w:rsid w:val="009F5490"/>
    <w:rsid w:val="009F645C"/>
    <w:rsid w:val="009F65CD"/>
    <w:rsid w:val="00A01AEA"/>
    <w:rsid w:val="00A03DE3"/>
    <w:rsid w:val="00A04C9E"/>
    <w:rsid w:val="00A060EB"/>
    <w:rsid w:val="00A0744C"/>
    <w:rsid w:val="00A10A5D"/>
    <w:rsid w:val="00A11902"/>
    <w:rsid w:val="00A124A1"/>
    <w:rsid w:val="00A128AC"/>
    <w:rsid w:val="00A1296E"/>
    <w:rsid w:val="00A1594C"/>
    <w:rsid w:val="00A16071"/>
    <w:rsid w:val="00A217A1"/>
    <w:rsid w:val="00A21BCE"/>
    <w:rsid w:val="00A23AFA"/>
    <w:rsid w:val="00A24816"/>
    <w:rsid w:val="00A30EB9"/>
    <w:rsid w:val="00A31B3E"/>
    <w:rsid w:val="00A328A4"/>
    <w:rsid w:val="00A33ED4"/>
    <w:rsid w:val="00A34E66"/>
    <w:rsid w:val="00A356EE"/>
    <w:rsid w:val="00A36206"/>
    <w:rsid w:val="00A36E2A"/>
    <w:rsid w:val="00A3774B"/>
    <w:rsid w:val="00A37950"/>
    <w:rsid w:val="00A37AA4"/>
    <w:rsid w:val="00A407C1"/>
    <w:rsid w:val="00A407C9"/>
    <w:rsid w:val="00A40C58"/>
    <w:rsid w:val="00A415B5"/>
    <w:rsid w:val="00A41CE8"/>
    <w:rsid w:val="00A42F96"/>
    <w:rsid w:val="00A43E73"/>
    <w:rsid w:val="00A44832"/>
    <w:rsid w:val="00A44AF7"/>
    <w:rsid w:val="00A44E9D"/>
    <w:rsid w:val="00A464C3"/>
    <w:rsid w:val="00A47122"/>
    <w:rsid w:val="00A471BD"/>
    <w:rsid w:val="00A515AC"/>
    <w:rsid w:val="00A5162F"/>
    <w:rsid w:val="00A51A76"/>
    <w:rsid w:val="00A52E1D"/>
    <w:rsid w:val="00A532F3"/>
    <w:rsid w:val="00A5355C"/>
    <w:rsid w:val="00A53A18"/>
    <w:rsid w:val="00A53A43"/>
    <w:rsid w:val="00A53AE2"/>
    <w:rsid w:val="00A5512E"/>
    <w:rsid w:val="00A553EB"/>
    <w:rsid w:val="00A5611A"/>
    <w:rsid w:val="00A60DFF"/>
    <w:rsid w:val="00A61657"/>
    <w:rsid w:val="00A617A5"/>
    <w:rsid w:val="00A61FCE"/>
    <w:rsid w:val="00A62CE2"/>
    <w:rsid w:val="00A63932"/>
    <w:rsid w:val="00A63DBC"/>
    <w:rsid w:val="00A64167"/>
    <w:rsid w:val="00A64693"/>
    <w:rsid w:val="00A649CB"/>
    <w:rsid w:val="00A651CE"/>
    <w:rsid w:val="00A656C5"/>
    <w:rsid w:val="00A6758F"/>
    <w:rsid w:val="00A705F1"/>
    <w:rsid w:val="00A70753"/>
    <w:rsid w:val="00A70CB1"/>
    <w:rsid w:val="00A7103C"/>
    <w:rsid w:val="00A71051"/>
    <w:rsid w:val="00A71D60"/>
    <w:rsid w:val="00A71EC8"/>
    <w:rsid w:val="00A731C9"/>
    <w:rsid w:val="00A7359A"/>
    <w:rsid w:val="00A73A28"/>
    <w:rsid w:val="00A75680"/>
    <w:rsid w:val="00A75A79"/>
    <w:rsid w:val="00A76D04"/>
    <w:rsid w:val="00A801F3"/>
    <w:rsid w:val="00A81DC0"/>
    <w:rsid w:val="00A82EAE"/>
    <w:rsid w:val="00A83047"/>
    <w:rsid w:val="00A8489E"/>
    <w:rsid w:val="00A85327"/>
    <w:rsid w:val="00A85422"/>
    <w:rsid w:val="00A87351"/>
    <w:rsid w:val="00A8765C"/>
    <w:rsid w:val="00A9153E"/>
    <w:rsid w:val="00A92135"/>
    <w:rsid w:val="00A92334"/>
    <w:rsid w:val="00A93A55"/>
    <w:rsid w:val="00A9411C"/>
    <w:rsid w:val="00A95EF4"/>
    <w:rsid w:val="00A96F05"/>
    <w:rsid w:val="00A97280"/>
    <w:rsid w:val="00AA07E6"/>
    <w:rsid w:val="00AA0DFB"/>
    <w:rsid w:val="00AA1E74"/>
    <w:rsid w:val="00AA25C7"/>
    <w:rsid w:val="00AA38D3"/>
    <w:rsid w:val="00AA5FEC"/>
    <w:rsid w:val="00AA684D"/>
    <w:rsid w:val="00AA71D2"/>
    <w:rsid w:val="00AA7D14"/>
    <w:rsid w:val="00AB06A0"/>
    <w:rsid w:val="00AB17F4"/>
    <w:rsid w:val="00AB44AA"/>
    <w:rsid w:val="00AB4C9F"/>
    <w:rsid w:val="00AB660F"/>
    <w:rsid w:val="00AB6925"/>
    <w:rsid w:val="00AB7CD8"/>
    <w:rsid w:val="00AC076E"/>
    <w:rsid w:val="00AC1A5B"/>
    <w:rsid w:val="00AC29F3"/>
    <w:rsid w:val="00AC38C9"/>
    <w:rsid w:val="00AC4733"/>
    <w:rsid w:val="00AC62BF"/>
    <w:rsid w:val="00AC744B"/>
    <w:rsid w:val="00AC75DA"/>
    <w:rsid w:val="00AD324A"/>
    <w:rsid w:val="00AD324C"/>
    <w:rsid w:val="00AD3704"/>
    <w:rsid w:val="00AD53BE"/>
    <w:rsid w:val="00AD57F5"/>
    <w:rsid w:val="00AD7A1A"/>
    <w:rsid w:val="00AE1DDC"/>
    <w:rsid w:val="00AE2754"/>
    <w:rsid w:val="00AE37CF"/>
    <w:rsid w:val="00AE459B"/>
    <w:rsid w:val="00AE6761"/>
    <w:rsid w:val="00AF0CA9"/>
    <w:rsid w:val="00AF1B3A"/>
    <w:rsid w:val="00AF228A"/>
    <w:rsid w:val="00AF2C52"/>
    <w:rsid w:val="00AF2DCF"/>
    <w:rsid w:val="00AF3F9D"/>
    <w:rsid w:val="00AF3FC4"/>
    <w:rsid w:val="00AF459F"/>
    <w:rsid w:val="00AF48DF"/>
    <w:rsid w:val="00AF7F4E"/>
    <w:rsid w:val="00B000C4"/>
    <w:rsid w:val="00B011FF"/>
    <w:rsid w:val="00B02181"/>
    <w:rsid w:val="00B04F1C"/>
    <w:rsid w:val="00B1014D"/>
    <w:rsid w:val="00B10185"/>
    <w:rsid w:val="00B118D0"/>
    <w:rsid w:val="00B118FE"/>
    <w:rsid w:val="00B11D79"/>
    <w:rsid w:val="00B13901"/>
    <w:rsid w:val="00B13976"/>
    <w:rsid w:val="00B16B03"/>
    <w:rsid w:val="00B177DE"/>
    <w:rsid w:val="00B17DD4"/>
    <w:rsid w:val="00B20C19"/>
    <w:rsid w:val="00B214D2"/>
    <w:rsid w:val="00B231E5"/>
    <w:rsid w:val="00B24C4C"/>
    <w:rsid w:val="00B25360"/>
    <w:rsid w:val="00B256F7"/>
    <w:rsid w:val="00B26623"/>
    <w:rsid w:val="00B304A0"/>
    <w:rsid w:val="00B30AF6"/>
    <w:rsid w:val="00B30FA0"/>
    <w:rsid w:val="00B310DD"/>
    <w:rsid w:val="00B3171C"/>
    <w:rsid w:val="00B31BBF"/>
    <w:rsid w:val="00B32E97"/>
    <w:rsid w:val="00B33BBF"/>
    <w:rsid w:val="00B33C54"/>
    <w:rsid w:val="00B3423A"/>
    <w:rsid w:val="00B348F8"/>
    <w:rsid w:val="00B3549C"/>
    <w:rsid w:val="00B379C5"/>
    <w:rsid w:val="00B40823"/>
    <w:rsid w:val="00B41559"/>
    <w:rsid w:val="00B41BD9"/>
    <w:rsid w:val="00B44C47"/>
    <w:rsid w:val="00B45703"/>
    <w:rsid w:val="00B46551"/>
    <w:rsid w:val="00B46BCA"/>
    <w:rsid w:val="00B46F8E"/>
    <w:rsid w:val="00B47160"/>
    <w:rsid w:val="00B478F9"/>
    <w:rsid w:val="00B47D91"/>
    <w:rsid w:val="00B524BC"/>
    <w:rsid w:val="00B55E78"/>
    <w:rsid w:val="00B6065C"/>
    <w:rsid w:val="00B60998"/>
    <w:rsid w:val="00B619C1"/>
    <w:rsid w:val="00B62A2E"/>
    <w:rsid w:val="00B63903"/>
    <w:rsid w:val="00B655C1"/>
    <w:rsid w:val="00B665C9"/>
    <w:rsid w:val="00B66714"/>
    <w:rsid w:val="00B67B5C"/>
    <w:rsid w:val="00B67E86"/>
    <w:rsid w:val="00B70F0C"/>
    <w:rsid w:val="00B71176"/>
    <w:rsid w:val="00B7151F"/>
    <w:rsid w:val="00B72514"/>
    <w:rsid w:val="00B738EC"/>
    <w:rsid w:val="00B74CA9"/>
    <w:rsid w:val="00B75BE6"/>
    <w:rsid w:val="00B801FD"/>
    <w:rsid w:val="00B80B85"/>
    <w:rsid w:val="00B8193D"/>
    <w:rsid w:val="00B83467"/>
    <w:rsid w:val="00B837D7"/>
    <w:rsid w:val="00B8481E"/>
    <w:rsid w:val="00B84F84"/>
    <w:rsid w:val="00B851E6"/>
    <w:rsid w:val="00B85381"/>
    <w:rsid w:val="00B93B0F"/>
    <w:rsid w:val="00B947B3"/>
    <w:rsid w:val="00B95D74"/>
    <w:rsid w:val="00B96C70"/>
    <w:rsid w:val="00B97472"/>
    <w:rsid w:val="00BA33D6"/>
    <w:rsid w:val="00BA369F"/>
    <w:rsid w:val="00BA474F"/>
    <w:rsid w:val="00BA5879"/>
    <w:rsid w:val="00BA635B"/>
    <w:rsid w:val="00BA65E2"/>
    <w:rsid w:val="00BA6C65"/>
    <w:rsid w:val="00BA71E7"/>
    <w:rsid w:val="00BA7369"/>
    <w:rsid w:val="00BB0622"/>
    <w:rsid w:val="00BB062D"/>
    <w:rsid w:val="00BB19F0"/>
    <w:rsid w:val="00BB3155"/>
    <w:rsid w:val="00BB41D7"/>
    <w:rsid w:val="00BB71A0"/>
    <w:rsid w:val="00BB73C4"/>
    <w:rsid w:val="00BC01E8"/>
    <w:rsid w:val="00BC0B2C"/>
    <w:rsid w:val="00BC1605"/>
    <w:rsid w:val="00BC1A6E"/>
    <w:rsid w:val="00BC4A2E"/>
    <w:rsid w:val="00BC54D7"/>
    <w:rsid w:val="00BC69CC"/>
    <w:rsid w:val="00BC72F5"/>
    <w:rsid w:val="00BC7423"/>
    <w:rsid w:val="00BC77C1"/>
    <w:rsid w:val="00BC7B2F"/>
    <w:rsid w:val="00BD037A"/>
    <w:rsid w:val="00BD0B63"/>
    <w:rsid w:val="00BD2534"/>
    <w:rsid w:val="00BD27AF"/>
    <w:rsid w:val="00BD38FA"/>
    <w:rsid w:val="00BD39F8"/>
    <w:rsid w:val="00BD5DD5"/>
    <w:rsid w:val="00BD6618"/>
    <w:rsid w:val="00BE0B56"/>
    <w:rsid w:val="00BE119A"/>
    <w:rsid w:val="00BE1404"/>
    <w:rsid w:val="00BE1C34"/>
    <w:rsid w:val="00BE21E6"/>
    <w:rsid w:val="00BE2AEB"/>
    <w:rsid w:val="00BE2F80"/>
    <w:rsid w:val="00BE36F1"/>
    <w:rsid w:val="00BE5149"/>
    <w:rsid w:val="00BE565E"/>
    <w:rsid w:val="00BE5844"/>
    <w:rsid w:val="00BE6783"/>
    <w:rsid w:val="00BE7A48"/>
    <w:rsid w:val="00BF0E0B"/>
    <w:rsid w:val="00BF12B0"/>
    <w:rsid w:val="00BF354E"/>
    <w:rsid w:val="00BF3D03"/>
    <w:rsid w:val="00BF5939"/>
    <w:rsid w:val="00BF5CC0"/>
    <w:rsid w:val="00BF7D3D"/>
    <w:rsid w:val="00C00DEB"/>
    <w:rsid w:val="00C01FC3"/>
    <w:rsid w:val="00C02B87"/>
    <w:rsid w:val="00C02D3E"/>
    <w:rsid w:val="00C03A96"/>
    <w:rsid w:val="00C042A0"/>
    <w:rsid w:val="00C048A9"/>
    <w:rsid w:val="00C05AB0"/>
    <w:rsid w:val="00C06ACA"/>
    <w:rsid w:val="00C1055C"/>
    <w:rsid w:val="00C11CE7"/>
    <w:rsid w:val="00C1479B"/>
    <w:rsid w:val="00C170BB"/>
    <w:rsid w:val="00C1724B"/>
    <w:rsid w:val="00C174D7"/>
    <w:rsid w:val="00C20863"/>
    <w:rsid w:val="00C21447"/>
    <w:rsid w:val="00C23684"/>
    <w:rsid w:val="00C2396F"/>
    <w:rsid w:val="00C24B06"/>
    <w:rsid w:val="00C27C25"/>
    <w:rsid w:val="00C309BF"/>
    <w:rsid w:val="00C316D6"/>
    <w:rsid w:val="00C31E49"/>
    <w:rsid w:val="00C32017"/>
    <w:rsid w:val="00C33593"/>
    <w:rsid w:val="00C35312"/>
    <w:rsid w:val="00C4086D"/>
    <w:rsid w:val="00C43E69"/>
    <w:rsid w:val="00C43F12"/>
    <w:rsid w:val="00C447C2"/>
    <w:rsid w:val="00C46227"/>
    <w:rsid w:val="00C52102"/>
    <w:rsid w:val="00C522E8"/>
    <w:rsid w:val="00C55052"/>
    <w:rsid w:val="00C555F2"/>
    <w:rsid w:val="00C60A82"/>
    <w:rsid w:val="00C61D20"/>
    <w:rsid w:val="00C629E9"/>
    <w:rsid w:val="00C63234"/>
    <w:rsid w:val="00C64DEA"/>
    <w:rsid w:val="00C66DDD"/>
    <w:rsid w:val="00C67CA7"/>
    <w:rsid w:val="00C71ED0"/>
    <w:rsid w:val="00C72B02"/>
    <w:rsid w:val="00C73F45"/>
    <w:rsid w:val="00C75A0A"/>
    <w:rsid w:val="00C75F88"/>
    <w:rsid w:val="00C76454"/>
    <w:rsid w:val="00C807B8"/>
    <w:rsid w:val="00C83B6D"/>
    <w:rsid w:val="00C83E08"/>
    <w:rsid w:val="00C84A38"/>
    <w:rsid w:val="00C85256"/>
    <w:rsid w:val="00C9075C"/>
    <w:rsid w:val="00C92E65"/>
    <w:rsid w:val="00C94452"/>
    <w:rsid w:val="00C951D8"/>
    <w:rsid w:val="00C9585D"/>
    <w:rsid w:val="00C964C9"/>
    <w:rsid w:val="00C96FF2"/>
    <w:rsid w:val="00CA04DA"/>
    <w:rsid w:val="00CA0E3C"/>
    <w:rsid w:val="00CA1896"/>
    <w:rsid w:val="00CA2D7A"/>
    <w:rsid w:val="00CA35BA"/>
    <w:rsid w:val="00CA4915"/>
    <w:rsid w:val="00CA4B94"/>
    <w:rsid w:val="00CA6528"/>
    <w:rsid w:val="00CA740C"/>
    <w:rsid w:val="00CB0EB6"/>
    <w:rsid w:val="00CB18C5"/>
    <w:rsid w:val="00CB19AC"/>
    <w:rsid w:val="00CB3DCC"/>
    <w:rsid w:val="00CB4E43"/>
    <w:rsid w:val="00CB53A5"/>
    <w:rsid w:val="00CB57CF"/>
    <w:rsid w:val="00CB5B28"/>
    <w:rsid w:val="00CB6CFA"/>
    <w:rsid w:val="00CB7865"/>
    <w:rsid w:val="00CC280F"/>
    <w:rsid w:val="00CC2872"/>
    <w:rsid w:val="00CC33F9"/>
    <w:rsid w:val="00CC5E8C"/>
    <w:rsid w:val="00CC7AF1"/>
    <w:rsid w:val="00CD2B1F"/>
    <w:rsid w:val="00CD49C1"/>
    <w:rsid w:val="00CD6442"/>
    <w:rsid w:val="00CD770C"/>
    <w:rsid w:val="00CE0411"/>
    <w:rsid w:val="00CE0E28"/>
    <w:rsid w:val="00CE2093"/>
    <w:rsid w:val="00CE2BF8"/>
    <w:rsid w:val="00CE363F"/>
    <w:rsid w:val="00CE38C1"/>
    <w:rsid w:val="00CE4264"/>
    <w:rsid w:val="00CE555D"/>
    <w:rsid w:val="00CE688A"/>
    <w:rsid w:val="00CF3F8E"/>
    <w:rsid w:val="00CF4864"/>
    <w:rsid w:val="00CF501B"/>
    <w:rsid w:val="00CF5371"/>
    <w:rsid w:val="00CF7177"/>
    <w:rsid w:val="00D00CC7"/>
    <w:rsid w:val="00D016AD"/>
    <w:rsid w:val="00D017D9"/>
    <w:rsid w:val="00D03005"/>
    <w:rsid w:val="00D0323A"/>
    <w:rsid w:val="00D041CF"/>
    <w:rsid w:val="00D04A28"/>
    <w:rsid w:val="00D04E17"/>
    <w:rsid w:val="00D0559F"/>
    <w:rsid w:val="00D058F3"/>
    <w:rsid w:val="00D06807"/>
    <w:rsid w:val="00D0736F"/>
    <w:rsid w:val="00D077E9"/>
    <w:rsid w:val="00D11D7A"/>
    <w:rsid w:val="00D13C79"/>
    <w:rsid w:val="00D1432B"/>
    <w:rsid w:val="00D1589B"/>
    <w:rsid w:val="00D15CF5"/>
    <w:rsid w:val="00D15E99"/>
    <w:rsid w:val="00D16334"/>
    <w:rsid w:val="00D167BE"/>
    <w:rsid w:val="00D16BCC"/>
    <w:rsid w:val="00D16F3B"/>
    <w:rsid w:val="00D17009"/>
    <w:rsid w:val="00D20FB7"/>
    <w:rsid w:val="00D21A77"/>
    <w:rsid w:val="00D22081"/>
    <w:rsid w:val="00D23352"/>
    <w:rsid w:val="00D2416C"/>
    <w:rsid w:val="00D24316"/>
    <w:rsid w:val="00D25569"/>
    <w:rsid w:val="00D26F21"/>
    <w:rsid w:val="00D300E5"/>
    <w:rsid w:val="00D3020F"/>
    <w:rsid w:val="00D343A7"/>
    <w:rsid w:val="00D37446"/>
    <w:rsid w:val="00D401D0"/>
    <w:rsid w:val="00D419C2"/>
    <w:rsid w:val="00D41D0B"/>
    <w:rsid w:val="00D42CB7"/>
    <w:rsid w:val="00D43034"/>
    <w:rsid w:val="00D44323"/>
    <w:rsid w:val="00D44956"/>
    <w:rsid w:val="00D450F7"/>
    <w:rsid w:val="00D45A59"/>
    <w:rsid w:val="00D45CD6"/>
    <w:rsid w:val="00D45F18"/>
    <w:rsid w:val="00D46C1B"/>
    <w:rsid w:val="00D4797D"/>
    <w:rsid w:val="00D47DC8"/>
    <w:rsid w:val="00D5128B"/>
    <w:rsid w:val="00D524C8"/>
    <w:rsid w:val="00D5274A"/>
    <w:rsid w:val="00D540BD"/>
    <w:rsid w:val="00D5413D"/>
    <w:rsid w:val="00D543AC"/>
    <w:rsid w:val="00D54B16"/>
    <w:rsid w:val="00D56151"/>
    <w:rsid w:val="00D570A9"/>
    <w:rsid w:val="00D5798B"/>
    <w:rsid w:val="00D60B66"/>
    <w:rsid w:val="00D615D3"/>
    <w:rsid w:val="00D616E9"/>
    <w:rsid w:val="00D638A9"/>
    <w:rsid w:val="00D65E5D"/>
    <w:rsid w:val="00D70831"/>
    <w:rsid w:val="00D70D02"/>
    <w:rsid w:val="00D73072"/>
    <w:rsid w:val="00D736E8"/>
    <w:rsid w:val="00D73BA5"/>
    <w:rsid w:val="00D73C08"/>
    <w:rsid w:val="00D74748"/>
    <w:rsid w:val="00D74A6E"/>
    <w:rsid w:val="00D750A1"/>
    <w:rsid w:val="00D757F7"/>
    <w:rsid w:val="00D75EB6"/>
    <w:rsid w:val="00D761D9"/>
    <w:rsid w:val="00D766C5"/>
    <w:rsid w:val="00D7676C"/>
    <w:rsid w:val="00D767DE"/>
    <w:rsid w:val="00D770C7"/>
    <w:rsid w:val="00D77B09"/>
    <w:rsid w:val="00D80442"/>
    <w:rsid w:val="00D80C40"/>
    <w:rsid w:val="00D82FDD"/>
    <w:rsid w:val="00D836AE"/>
    <w:rsid w:val="00D84483"/>
    <w:rsid w:val="00D8504C"/>
    <w:rsid w:val="00D8596B"/>
    <w:rsid w:val="00D85A37"/>
    <w:rsid w:val="00D866B1"/>
    <w:rsid w:val="00D86945"/>
    <w:rsid w:val="00D87B27"/>
    <w:rsid w:val="00D90290"/>
    <w:rsid w:val="00D91592"/>
    <w:rsid w:val="00D9185A"/>
    <w:rsid w:val="00D94965"/>
    <w:rsid w:val="00D96187"/>
    <w:rsid w:val="00D964EC"/>
    <w:rsid w:val="00D96CBE"/>
    <w:rsid w:val="00D97DDE"/>
    <w:rsid w:val="00DA1B01"/>
    <w:rsid w:val="00DA2351"/>
    <w:rsid w:val="00DA3611"/>
    <w:rsid w:val="00DA63EA"/>
    <w:rsid w:val="00DA6A6B"/>
    <w:rsid w:val="00DB18CE"/>
    <w:rsid w:val="00DB19C2"/>
    <w:rsid w:val="00DB292F"/>
    <w:rsid w:val="00DB4E60"/>
    <w:rsid w:val="00DB4F5D"/>
    <w:rsid w:val="00DB50F6"/>
    <w:rsid w:val="00DB7BF0"/>
    <w:rsid w:val="00DB7D8B"/>
    <w:rsid w:val="00DC05AC"/>
    <w:rsid w:val="00DC085B"/>
    <w:rsid w:val="00DC104B"/>
    <w:rsid w:val="00DC1707"/>
    <w:rsid w:val="00DC2195"/>
    <w:rsid w:val="00DC26A4"/>
    <w:rsid w:val="00DC31BD"/>
    <w:rsid w:val="00DC3595"/>
    <w:rsid w:val="00DC3B73"/>
    <w:rsid w:val="00DC64BF"/>
    <w:rsid w:val="00DC69F6"/>
    <w:rsid w:val="00DC7E25"/>
    <w:rsid w:val="00DD152F"/>
    <w:rsid w:val="00DD1815"/>
    <w:rsid w:val="00DD18F5"/>
    <w:rsid w:val="00DD2A8D"/>
    <w:rsid w:val="00DD42F9"/>
    <w:rsid w:val="00DD441D"/>
    <w:rsid w:val="00DD6CCC"/>
    <w:rsid w:val="00DD71ED"/>
    <w:rsid w:val="00DD75CD"/>
    <w:rsid w:val="00DE090D"/>
    <w:rsid w:val="00DE0B07"/>
    <w:rsid w:val="00DE0BC5"/>
    <w:rsid w:val="00DE213F"/>
    <w:rsid w:val="00DE25E4"/>
    <w:rsid w:val="00DE4256"/>
    <w:rsid w:val="00DE4586"/>
    <w:rsid w:val="00DE4FFF"/>
    <w:rsid w:val="00DE5466"/>
    <w:rsid w:val="00DE56B2"/>
    <w:rsid w:val="00DE7478"/>
    <w:rsid w:val="00DF0022"/>
    <w:rsid w:val="00DF027C"/>
    <w:rsid w:val="00DF06D7"/>
    <w:rsid w:val="00DF0C5E"/>
    <w:rsid w:val="00DF1CB5"/>
    <w:rsid w:val="00DF2199"/>
    <w:rsid w:val="00DF314E"/>
    <w:rsid w:val="00DF3AD1"/>
    <w:rsid w:val="00DF4619"/>
    <w:rsid w:val="00DF52EC"/>
    <w:rsid w:val="00DF6610"/>
    <w:rsid w:val="00DF6AAD"/>
    <w:rsid w:val="00DF6EB6"/>
    <w:rsid w:val="00E00A32"/>
    <w:rsid w:val="00E00AA2"/>
    <w:rsid w:val="00E04B90"/>
    <w:rsid w:val="00E066A5"/>
    <w:rsid w:val="00E07B9B"/>
    <w:rsid w:val="00E12574"/>
    <w:rsid w:val="00E126C2"/>
    <w:rsid w:val="00E12891"/>
    <w:rsid w:val="00E142D5"/>
    <w:rsid w:val="00E14449"/>
    <w:rsid w:val="00E1467F"/>
    <w:rsid w:val="00E14CB4"/>
    <w:rsid w:val="00E14FDF"/>
    <w:rsid w:val="00E15F75"/>
    <w:rsid w:val="00E174AB"/>
    <w:rsid w:val="00E177C3"/>
    <w:rsid w:val="00E2040E"/>
    <w:rsid w:val="00E20F70"/>
    <w:rsid w:val="00E22ACD"/>
    <w:rsid w:val="00E2369D"/>
    <w:rsid w:val="00E2481E"/>
    <w:rsid w:val="00E24B57"/>
    <w:rsid w:val="00E25A8D"/>
    <w:rsid w:val="00E266BF"/>
    <w:rsid w:val="00E26FBC"/>
    <w:rsid w:val="00E30A33"/>
    <w:rsid w:val="00E33214"/>
    <w:rsid w:val="00E33C2C"/>
    <w:rsid w:val="00E34180"/>
    <w:rsid w:val="00E34520"/>
    <w:rsid w:val="00E3496F"/>
    <w:rsid w:val="00E349D1"/>
    <w:rsid w:val="00E35519"/>
    <w:rsid w:val="00E36895"/>
    <w:rsid w:val="00E36E45"/>
    <w:rsid w:val="00E37A70"/>
    <w:rsid w:val="00E40076"/>
    <w:rsid w:val="00E40E69"/>
    <w:rsid w:val="00E4153D"/>
    <w:rsid w:val="00E42EA4"/>
    <w:rsid w:val="00E44AE7"/>
    <w:rsid w:val="00E454F0"/>
    <w:rsid w:val="00E479CB"/>
    <w:rsid w:val="00E47C53"/>
    <w:rsid w:val="00E505D1"/>
    <w:rsid w:val="00E5073A"/>
    <w:rsid w:val="00E51C3E"/>
    <w:rsid w:val="00E52EE8"/>
    <w:rsid w:val="00E53217"/>
    <w:rsid w:val="00E53A44"/>
    <w:rsid w:val="00E53EF3"/>
    <w:rsid w:val="00E53F59"/>
    <w:rsid w:val="00E578D2"/>
    <w:rsid w:val="00E60B75"/>
    <w:rsid w:val="00E618D3"/>
    <w:rsid w:val="00E620B0"/>
    <w:rsid w:val="00E625CE"/>
    <w:rsid w:val="00E63CC2"/>
    <w:rsid w:val="00E64305"/>
    <w:rsid w:val="00E648D9"/>
    <w:rsid w:val="00E6726E"/>
    <w:rsid w:val="00E67FDC"/>
    <w:rsid w:val="00E721EB"/>
    <w:rsid w:val="00E73633"/>
    <w:rsid w:val="00E7374B"/>
    <w:rsid w:val="00E739BD"/>
    <w:rsid w:val="00E767B8"/>
    <w:rsid w:val="00E81089"/>
    <w:rsid w:val="00E81B40"/>
    <w:rsid w:val="00E823D6"/>
    <w:rsid w:val="00E82E2A"/>
    <w:rsid w:val="00E835E9"/>
    <w:rsid w:val="00E8450E"/>
    <w:rsid w:val="00E8661E"/>
    <w:rsid w:val="00E86678"/>
    <w:rsid w:val="00E8697E"/>
    <w:rsid w:val="00E86F98"/>
    <w:rsid w:val="00E94842"/>
    <w:rsid w:val="00E959F7"/>
    <w:rsid w:val="00E96730"/>
    <w:rsid w:val="00E97F8D"/>
    <w:rsid w:val="00EA074C"/>
    <w:rsid w:val="00EA27C8"/>
    <w:rsid w:val="00EA2F44"/>
    <w:rsid w:val="00EA3B33"/>
    <w:rsid w:val="00EA4404"/>
    <w:rsid w:val="00EA48BB"/>
    <w:rsid w:val="00EA612C"/>
    <w:rsid w:val="00EA63DD"/>
    <w:rsid w:val="00EA6507"/>
    <w:rsid w:val="00EA69BE"/>
    <w:rsid w:val="00EA6B8D"/>
    <w:rsid w:val="00EA7B19"/>
    <w:rsid w:val="00EA7D57"/>
    <w:rsid w:val="00EB1AFE"/>
    <w:rsid w:val="00EB1C32"/>
    <w:rsid w:val="00EB2BA4"/>
    <w:rsid w:val="00EB452C"/>
    <w:rsid w:val="00EB5243"/>
    <w:rsid w:val="00EB6765"/>
    <w:rsid w:val="00EB7A11"/>
    <w:rsid w:val="00EC005F"/>
    <w:rsid w:val="00EC08E3"/>
    <w:rsid w:val="00EC093A"/>
    <w:rsid w:val="00EC0A06"/>
    <w:rsid w:val="00EC232C"/>
    <w:rsid w:val="00EC3D7C"/>
    <w:rsid w:val="00EC6352"/>
    <w:rsid w:val="00ED205D"/>
    <w:rsid w:val="00ED39A8"/>
    <w:rsid w:val="00ED42C6"/>
    <w:rsid w:val="00ED4E70"/>
    <w:rsid w:val="00ED5DBD"/>
    <w:rsid w:val="00ED6F67"/>
    <w:rsid w:val="00EE2265"/>
    <w:rsid w:val="00EE2489"/>
    <w:rsid w:val="00EE2C60"/>
    <w:rsid w:val="00EE3875"/>
    <w:rsid w:val="00EE42A3"/>
    <w:rsid w:val="00EE579C"/>
    <w:rsid w:val="00EE6559"/>
    <w:rsid w:val="00EF161A"/>
    <w:rsid w:val="00EF2DE6"/>
    <w:rsid w:val="00EF3EA5"/>
    <w:rsid w:val="00EF4D00"/>
    <w:rsid w:val="00EF555B"/>
    <w:rsid w:val="00EF73E9"/>
    <w:rsid w:val="00EF749B"/>
    <w:rsid w:val="00EF74B4"/>
    <w:rsid w:val="00EF7821"/>
    <w:rsid w:val="00F0084E"/>
    <w:rsid w:val="00F021B1"/>
    <w:rsid w:val="00F027BB"/>
    <w:rsid w:val="00F0466F"/>
    <w:rsid w:val="00F049A6"/>
    <w:rsid w:val="00F1127B"/>
    <w:rsid w:val="00F11DCF"/>
    <w:rsid w:val="00F12073"/>
    <w:rsid w:val="00F12AC7"/>
    <w:rsid w:val="00F14ABC"/>
    <w:rsid w:val="00F14CB3"/>
    <w:rsid w:val="00F1590E"/>
    <w:rsid w:val="00F15DEE"/>
    <w:rsid w:val="00F162EA"/>
    <w:rsid w:val="00F16719"/>
    <w:rsid w:val="00F16E43"/>
    <w:rsid w:val="00F2033C"/>
    <w:rsid w:val="00F212D7"/>
    <w:rsid w:val="00F23AE4"/>
    <w:rsid w:val="00F24AD6"/>
    <w:rsid w:val="00F27480"/>
    <w:rsid w:val="00F279EF"/>
    <w:rsid w:val="00F27B14"/>
    <w:rsid w:val="00F3045E"/>
    <w:rsid w:val="00F31659"/>
    <w:rsid w:val="00F31D5E"/>
    <w:rsid w:val="00F33489"/>
    <w:rsid w:val="00F34336"/>
    <w:rsid w:val="00F3451C"/>
    <w:rsid w:val="00F34B35"/>
    <w:rsid w:val="00F350CD"/>
    <w:rsid w:val="00F37A59"/>
    <w:rsid w:val="00F40E80"/>
    <w:rsid w:val="00F41207"/>
    <w:rsid w:val="00F41F16"/>
    <w:rsid w:val="00F44F97"/>
    <w:rsid w:val="00F45BDC"/>
    <w:rsid w:val="00F46AB9"/>
    <w:rsid w:val="00F502DA"/>
    <w:rsid w:val="00F52D27"/>
    <w:rsid w:val="00F552F7"/>
    <w:rsid w:val="00F572E3"/>
    <w:rsid w:val="00F61837"/>
    <w:rsid w:val="00F61F32"/>
    <w:rsid w:val="00F63922"/>
    <w:rsid w:val="00F64053"/>
    <w:rsid w:val="00F650FB"/>
    <w:rsid w:val="00F675A9"/>
    <w:rsid w:val="00F7083E"/>
    <w:rsid w:val="00F71151"/>
    <w:rsid w:val="00F73167"/>
    <w:rsid w:val="00F73E59"/>
    <w:rsid w:val="00F7518B"/>
    <w:rsid w:val="00F75368"/>
    <w:rsid w:val="00F75E1F"/>
    <w:rsid w:val="00F77B2B"/>
    <w:rsid w:val="00F805AC"/>
    <w:rsid w:val="00F82639"/>
    <w:rsid w:val="00F82E91"/>
    <w:rsid w:val="00F82F37"/>
    <w:rsid w:val="00F834F4"/>
    <w:rsid w:val="00F83527"/>
    <w:rsid w:val="00F83FC5"/>
    <w:rsid w:val="00F8685F"/>
    <w:rsid w:val="00F8784D"/>
    <w:rsid w:val="00F87B15"/>
    <w:rsid w:val="00F91172"/>
    <w:rsid w:val="00F914AD"/>
    <w:rsid w:val="00F92040"/>
    <w:rsid w:val="00F923C1"/>
    <w:rsid w:val="00F94613"/>
    <w:rsid w:val="00F9557F"/>
    <w:rsid w:val="00F9604B"/>
    <w:rsid w:val="00F97AA0"/>
    <w:rsid w:val="00FA138D"/>
    <w:rsid w:val="00FA1CA5"/>
    <w:rsid w:val="00FA4313"/>
    <w:rsid w:val="00FA4501"/>
    <w:rsid w:val="00FA5DD9"/>
    <w:rsid w:val="00FA6325"/>
    <w:rsid w:val="00FA7B3E"/>
    <w:rsid w:val="00FB031A"/>
    <w:rsid w:val="00FB0889"/>
    <w:rsid w:val="00FB1257"/>
    <w:rsid w:val="00FB15B3"/>
    <w:rsid w:val="00FB31F1"/>
    <w:rsid w:val="00FB4043"/>
    <w:rsid w:val="00FB412A"/>
    <w:rsid w:val="00FB4BE4"/>
    <w:rsid w:val="00FB4FFB"/>
    <w:rsid w:val="00FB5C36"/>
    <w:rsid w:val="00FB5DB6"/>
    <w:rsid w:val="00FB74DF"/>
    <w:rsid w:val="00FC359B"/>
    <w:rsid w:val="00FC5D4D"/>
    <w:rsid w:val="00FC60F2"/>
    <w:rsid w:val="00FD1964"/>
    <w:rsid w:val="00FD1B21"/>
    <w:rsid w:val="00FD3FF7"/>
    <w:rsid w:val="00FD4841"/>
    <w:rsid w:val="00FD4E38"/>
    <w:rsid w:val="00FD4EB1"/>
    <w:rsid w:val="00FD583F"/>
    <w:rsid w:val="00FD5B66"/>
    <w:rsid w:val="00FD6145"/>
    <w:rsid w:val="00FD67B8"/>
    <w:rsid w:val="00FD7019"/>
    <w:rsid w:val="00FD72AD"/>
    <w:rsid w:val="00FD7488"/>
    <w:rsid w:val="00FD7E93"/>
    <w:rsid w:val="00FE178B"/>
    <w:rsid w:val="00FE18D3"/>
    <w:rsid w:val="00FE1ECB"/>
    <w:rsid w:val="00FE2EBC"/>
    <w:rsid w:val="00FE58B3"/>
    <w:rsid w:val="00FE659B"/>
    <w:rsid w:val="00FE66F1"/>
    <w:rsid w:val="00FE6DA5"/>
    <w:rsid w:val="00FE786E"/>
    <w:rsid w:val="00FF0926"/>
    <w:rsid w:val="00FF16B4"/>
    <w:rsid w:val="00FF1A74"/>
    <w:rsid w:val="00FF1AE7"/>
    <w:rsid w:val="00FF3042"/>
    <w:rsid w:val="00FF30F8"/>
    <w:rsid w:val="00FF5A89"/>
    <w:rsid w:val="00FF706F"/>
    <w:rsid w:val="00FF751A"/>
    <w:rsid w:val="00FF758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A4A8"/>
  <w15:docId w15:val="{DD6C812D-C4BB-4F40-A9E3-A5800DE7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334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D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fontstyle01">
    <w:name w:val="fontstyle01"/>
    <w:basedOn w:val="DefaultParagraphFont"/>
    <w:rsid w:val="00073E16"/>
    <w:rPr>
      <w:rFonts w:ascii="Bookman Old Style" w:hAnsi="Bookman Old Style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483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1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D75CD"/>
    <w:rPr>
      <w:b/>
      <w:bCs/>
    </w:rPr>
  </w:style>
  <w:style w:type="character" w:customStyle="1" w:styleId="attribute-caption">
    <w:name w:val="attribute-caption"/>
    <w:basedOn w:val="DefaultParagraphFont"/>
    <w:rsid w:val="00BE1C34"/>
  </w:style>
  <w:style w:type="character" w:styleId="Emphasis">
    <w:name w:val="Emphasis"/>
    <w:basedOn w:val="DefaultParagraphFont"/>
    <w:uiPriority w:val="20"/>
    <w:qFormat/>
    <w:rsid w:val="0035734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348F2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D029F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mw-headline">
    <w:name w:val="mw-headline"/>
    <w:basedOn w:val="DefaultParagraphFont"/>
    <w:rsid w:val="00150B9B"/>
  </w:style>
  <w:style w:type="character" w:customStyle="1" w:styleId="mw-editsection">
    <w:name w:val="mw-editsection"/>
    <w:basedOn w:val="DefaultParagraphFont"/>
    <w:rsid w:val="00150B9B"/>
  </w:style>
  <w:style w:type="character" w:customStyle="1" w:styleId="mw-editsection-bracket">
    <w:name w:val="mw-editsection-bracket"/>
    <w:basedOn w:val="DefaultParagraphFont"/>
    <w:rsid w:val="00150B9B"/>
  </w:style>
  <w:style w:type="character" w:customStyle="1" w:styleId="hvr">
    <w:name w:val="hvr"/>
    <w:basedOn w:val="DefaultParagraphFont"/>
    <w:rsid w:val="006E7F13"/>
  </w:style>
  <w:style w:type="character" w:customStyle="1" w:styleId="fontstyle21">
    <w:name w:val="fontstyle21"/>
    <w:basedOn w:val="DefaultParagraphFont"/>
    <w:rsid w:val="006709D3"/>
    <w:rPr>
      <w:rFonts w:ascii="TTE141B5D8T00" w:hAnsi="TTE141B5D8T00" w:hint="default"/>
      <w:b w:val="0"/>
      <w:bCs w:val="0"/>
      <w:i w:val="0"/>
      <w:iCs w:val="0"/>
      <w:color w:val="24202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5C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D7AB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3D7ABD"/>
    <w:pPr>
      <w:spacing w:after="100"/>
      <w:ind w:left="560"/>
    </w:pPr>
  </w:style>
  <w:style w:type="character" w:customStyle="1" w:styleId="fontstyle11">
    <w:name w:val="fontstyle11"/>
    <w:basedOn w:val="DefaultParagraphFont"/>
    <w:rsid w:val="0001389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3045E"/>
    <w:pPr>
      <w:spacing w:after="0" w:line="240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270F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69270F"/>
    <w:pPr>
      <w:spacing w:after="1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0A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 w:line="259" w:lineRule="auto"/>
      <w:ind w:left="864" w:right="864"/>
      <w:jc w:val="center"/>
    </w:pPr>
    <w:rPr>
      <w:rFonts w:eastAsiaTheme="minorHAnsi"/>
      <w:b w:val="0"/>
      <w:i/>
      <w:iCs/>
      <w:color w:val="024F75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0A"/>
    <w:rPr>
      <w:i/>
      <w:iCs/>
      <w:color w:val="024F75" w:themeColor="accent1"/>
      <w:sz w:val="22"/>
      <w:szCs w:val="22"/>
    </w:rPr>
  </w:style>
  <w:style w:type="paragraph" w:styleId="BodyText">
    <w:name w:val="Body Text"/>
    <w:basedOn w:val="Normal"/>
    <w:link w:val="BodyTextChar"/>
    <w:rsid w:val="00BF5CC0"/>
    <w:pPr>
      <w:spacing w:after="120" w:line="360" w:lineRule="auto"/>
      <w:jc w:val="both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5CC0"/>
    <w:rPr>
      <w:rFonts w:ascii="Times New Roman" w:eastAsia="Times New Roman" w:hAnsi="Times New Roman" w:cs="Times New Roman"/>
    </w:rPr>
  </w:style>
  <w:style w:type="character" w:customStyle="1" w:styleId="fontstyle31">
    <w:name w:val="fontstyle31"/>
    <w:basedOn w:val="DefaultParagraphFont"/>
    <w:rsid w:val="00A8765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A8765C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A8765C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61">
    <w:name w:val="fontstyle61"/>
    <w:basedOn w:val="DefaultParagraphFont"/>
    <w:rsid w:val="00A8765C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685519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A3CF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A3CF5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770167"/>
  </w:style>
  <w:style w:type="character" w:customStyle="1" w:styleId="reference-text">
    <w:name w:val="reference-text"/>
    <w:basedOn w:val="DefaultParagraphFont"/>
    <w:rsid w:val="00D45A59"/>
  </w:style>
  <w:style w:type="paragraph" w:customStyle="1" w:styleId="InfoBlue">
    <w:name w:val="InfoBlue"/>
    <w:basedOn w:val="Normal"/>
    <w:next w:val="BodyText"/>
    <w:autoRedefine/>
    <w:rsid w:val="00110C9C"/>
    <w:pPr>
      <w:widowControl w:val="0"/>
      <w:tabs>
        <w:tab w:val="left" w:pos="1260"/>
      </w:tabs>
      <w:spacing w:after="120" w:line="240" w:lineRule="atLeast"/>
      <w:ind w:left="1260"/>
    </w:pPr>
    <w:rPr>
      <w:rFonts w:ascii="Times New Roman" w:eastAsia="Times New Roman" w:hAnsi="Times New Roman" w:cs="Times New Roman"/>
      <w:b w:val="0"/>
      <w:i/>
      <w:color w:val="0000FF"/>
      <w:sz w:val="20"/>
      <w:szCs w:val="20"/>
    </w:rPr>
  </w:style>
  <w:style w:type="paragraph" w:customStyle="1" w:styleId="template">
    <w:name w:val="template"/>
    <w:basedOn w:val="Normal"/>
    <w:rsid w:val="00110C9C"/>
    <w:pPr>
      <w:spacing w:line="240" w:lineRule="exact"/>
    </w:pPr>
    <w:rPr>
      <w:rFonts w:ascii="Arial" w:eastAsia="Times New Roman" w:hAnsi="Arial" w:cs="Times New Roman"/>
      <w:b w:val="0"/>
      <w:i/>
      <w:color w:val="auto"/>
      <w:sz w:val="22"/>
      <w:szCs w:val="20"/>
      <w:lang w:val="en-AU"/>
    </w:rPr>
  </w:style>
  <w:style w:type="paragraph" w:customStyle="1" w:styleId="Comment">
    <w:name w:val="Comment"/>
    <w:basedOn w:val="ListBullet2"/>
    <w:autoRedefine/>
    <w:rsid w:val="00110C9C"/>
    <w:pPr>
      <w:numPr>
        <w:numId w:val="0"/>
      </w:numPr>
      <w:spacing w:line="240" w:lineRule="auto"/>
      <w:ind w:left="1440"/>
      <w:contextualSpacing w:val="0"/>
    </w:pPr>
    <w:rPr>
      <w:rFonts w:ascii="Arial" w:eastAsia="Times New Roman" w:hAnsi="Arial" w:cs="Times New Roman"/>
      <w:b w:val="0"/>
      <w:color w:val="FF0000"/>
      <w:sz w:val="22"/>
      <w:szCs w:val="24"/>
    </w:rPr>
  </w:style>
  <w:style w:type="paragraph" w:styleId="ListBullet2">
    <w:name w:val="List Bullet 2"/>
    <w:basedOn w:val="Normal"/>
    <w:uiPriority w:val="99"/>
    <w:semiHidden/>
    <w:unhideWhenUsed/>
    <w:rsid w:val="00110C9C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6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dotted" w:sz="6" w:space="8" w:color="888888"/>
            <w:right w:val="none" w:sz="0" w:space="0" w:color="auto"/>
          </w:divBdr>
        </w:div>
        <w:div w:id="56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55">
              <w:marLeft w:val="0"/>
              <w:marRight w:val="0"/>
              <w:marTop w:val="0"/>
              <w:marBottom w:val="375"/>
              <w:divBdr>
                <w:top w:val="single" w:sz="6" w:space="15" w:color="AFCDE3"/>
                <w:left w:val="single" w:sz="6" w:space="15" w:color="AFCDE3"/>
                <w:bottom w:val="single" w:sz="6" w:space="15" w:color="AFCDE3"/>
                <w:right w:val="single" w:sz="6" w:space="15" w:color="AFCDE3"/>
              </w:divBdr>
            </w:div>
            <w:div w:id="1225871073">
              <w:marLeft w:val="0"/>
              <w:marRight w:val="0"/>
              <w:marTop w:val="0"/>
              <w:marBottom w:val="375"/>
              <w:divBdr>
                <w:top w:val="single" w:sz="6" w:space="15" w:color="BDBDBD"/>
                <w:left w:val="single" w:sz="6" w:space="15" w:color="BDBDBD"/>
                <w:bottom w:val="single" w:sz="6" w:space="15" w:color="BDBDBD"/>
                <w:right w:val="single" w:sz="6" w:space="15" w:color="BDBDBD"/>
              </w:divBdr>
            </w:div>
          </w:divsChild>
        </w:div>
      </w:divsChild>
    </w:div>
    <w:div w:id="482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03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37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45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619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1644">
                      <w:marLeft w:val="0"/>
                      <w:marRight w:val="0"/>
                      <w:marTop w:val="270"/>
                      <w:marBottom w:val="5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51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12" w:color="E5E5E5"/>
                            <w:left w:val="none" w:sz="0" w:space="0" w:color="auto"/>
                            <w:bottom w:val="single" w:sz="6" w:space="10" w:color="E5E5E5"/>
                            <w:right w:val="none" w:sz="0" w:space="0" w:color="auto"/>
                          </w:divBdr>
                          <w:divsChild>
                            <w:div w:id="20837482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84287">
                              <w:marLeft w:val="153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769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7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107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82905734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08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03187657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31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686053636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6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53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38971955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3493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808184"/>
                <w:right w:val="none" w:sz="0" w:space="0" w:color="auto"/>
              </w:divBdr>
              <w:divsChild>
                <w:div w:id="43481207">
                  <w:marLeft w:val="45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707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919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  <w:div w:id="21335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  <w:divsChild>
                        <w:div w:id="1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2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  <w:div w:id="20697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2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7533">
                              <w:marLeft w:val="2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8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76192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6791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679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7683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850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748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270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5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686">
          <w:marLeft w:val="3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dya\AppData\Roaming\Microsoft\Templates\Report%20(Business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4ABFF-555F-4E29-879D-749DD7CF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54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3</vt:i4>
      </vt:variant>
    </vt:vector>
  </HeadingPairs>
  <TitlesOfParts>
    <vt:vector size="5" baseType="lpstr">
      <vt:lpstr/>
      <vt:lpstr/>
      <vt:lpstr>        Are generic for physical files (index cards, desk drawers, magnetic disk, magnet</vt:lpstr>
      <vt:lpstr>        Are named with an appropriate name, not to include the word "file", and numbered</vt:lpstr>
      <vt:lpstr>        Can be duplicated, one or more times, to avoid line crossing.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Kord</dc:creator>
  <cp:keywords/>
  <cp:lastModifiedBy>Mohamed Salem</cp:lastModifiedBy>
  <cp:revision>10</cp:revision>
  <cp:lastPrinted>2023-10-10T10:17:00Z</cp:lastPrinted>
  <dcterms:created xsi:type="dcterms:W3CDTF">2023-10-09T23:57:00Z</dcterms:created>
  <dcterms:modified xsi:type="dcterms:W3CDTF">2023-12-18T22:52:00Z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